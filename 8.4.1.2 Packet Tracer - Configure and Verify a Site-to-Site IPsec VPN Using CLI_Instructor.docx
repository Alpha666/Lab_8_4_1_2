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3A2913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CD686E">
        <w:t>-</w:t>
      </w:r>
      <w:r w:rsidR="002D6C2A" w:rsidRPr="00FD4A68">
        <w:t xml:space="preserve"> </w:t>
      </w:r>
      <w:r w:rsidR="006B4DF2">
        <w:t xml:space="preserve">Configure and </w:t>
      </w:r>
      <w:r w:rsidR="006B4DF2" w:rsidRPr="00861902">
        <w:rPr>
          <w:noProof/>
        </w:rPr>
        <w:t>Verify a Site-to-S</w:t>
      </w:r>
      <w:r w:rsidR="00EF6CC7" w:rsidRPr="00861902">
        <w:rPr>
          <w:noProof/>
        </w:rPr>
        <w:t>ite IPsec VPN</w:t>
      </w:r>
      <w:r w:rsidR="00EF6CC7">
        <w:t xml:space="preserve"> U</w:t>
      </w:r>
      <w:r w:rsidR="006B4DF2" w:rsidRPr="00AA0D5F">
        <w:t>sing CLI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 xml:space="preserve">or </w:t>
      </w:r>
      <w:r w:rsidR="00F13D16">
        <w:t>g</w:t>
      </w:r>
      <w:r w:rsidRPr="009A1CF4">
        <w:t>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AB2B91" w:rsidP="00A6283D">
      <w:pPr>
        <w:pStyle w:val="Visual"/>
      </w:pPr>
      <w:r w:rsidRPr="00AB2B91">
        <w:rPr>
          <w:noProof/>
        </w:rPr>
        <w:drawing>
          <wp:inline distT="0" distB="0" distL="0" distR="0" wp14:anchorId="08C8B864" wp14:editId="6BEA266A">
            <wp:extent cx="58578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9147A">
      <w:pPr>
        <w:pStyle w:val="LabSection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  <w:gridCol w:w="1800"/>
      </w:tblGrid>
      <w:tr w:rsidR="00F17559" w:rsidTr="003A29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3A2913">
            <w:pPr>
              <w:pStyle w:val="TableHeading"/>
            </w:pPr>
            <w:r>
              <w:t>Switch Port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F17559" w:rsidRPr="00E87D62" w:rsidRDefault="00231D35" w:rsidP="009F4C2E">
            <w:pPr>
              <w:pStyle w:val="TableText"/>
            </w:pPr>
            <w:r>
              <w:t>G</w:t>
            </w:r>
            <w:r w:rsidR="00F17559" w:rsidRPr="00E87D62">
              <w:t>0/</w:t>
            </w:r>
            <w:r w:rsidR="006B4DF2">
              <w:t>0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9F4C2E">
            <w:pPr>
              <w:pStyle w:val="TableText"/>
            </w:pPr>
            <w:r>
              <w:t>S1 F0/</w:t>
            </w:r>
            <w:r w:rsidR="005424CB">
              <w:t>1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S0/0/0 (DCE)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10.1.1.</w:t>
            </w:r>
            <w:r w:rsidR="006B4DF2">
              <w:t>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5424CB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5424CB" w:rsidRPr="00E87D62" w:rsidRDefault="005424CB" w:rsidP="00F17559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:rsidR="005424CB" w:rsidRPr="00E87D62" w:rsidRDefault="00231D35" w:rsidP="00E87D62">
            <w:pPr>
              <w:pStyle w:val="TableText"/>
            </w:pPr>
            <w:r>
              <w:t>G</w:t>
            </w:r>
            <w:r w:rsidR="005424CB">
              <w:t>0/0</w:t>
            </w:r>
          </w:p>
        </w:tc>
        <w:tc>
          <w:tcPr>
            <w:tcW w:w="1710" w:type="dxa"/>
            <w:vAlign w:val="bottom"/>
          </w:tcPr>
          <w:p w:rsidR="005424CB" w:rsidRPr="00E87D62" w:rsidRDefault="005424CB" w:rsidP="00E87D62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>
              <w:t>N/A</w:t>
            </w:r>
          </w:p>
        </w:tc>
        <w:tc>
          <w:tcPr>
            <w:tcW w:w="1800" w:type="dxa"/>
          </w:tcPr>
          <w:p w:rsidR="005424CB" w:rsidRDefault="005424CB" w:rsidP="00231D35">
            <w:pPr>
              <w:pStyle w:val="TableText"/>
            </w:pPr>
            <w:r>
              <w:t>S2 F0/2</w:t>
            </w:r>
          </w:p>
        </w:tc>
      </w:tr>
      <w:tr w:rsidR="005424CB" w:rsidTr="00F17559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424CB" w:rsidRPr="00E87D62" w:rsidRDefault="005424CB" w:rsidP="00F17559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S0/0/0</w:t>
            </w:r>
          </w:p>
        </w:tc>
        <w:tc>
          <w:tcPr>
            <w:tcW w:w="171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10.1.1.</w:t>
            </w:r>
            <w:r>
              <w:t>1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5424CB" w:rsidRPr="00E87D62" w:rsidRDefault="005424CB" w:rsidP="00E87D62">
            <w:pPr>
              <w:pStyle w:val="TableText"/>
            </w:pPr>
            <w:r>
              <w:t>N/A</w:t>
            </w:r>
          </w:p>
        </w:tc>
      </w:tr>
      <w:tr w:rsidR="005424CB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5424CB" w:rsidRPr="00E87D62" w:rsidRDefault="005424CB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S0/0/1 (DCE)</w:t>
            </w:r>
          </w:p>
        </w:tc>
        <w:tc>
          <w:tcPr>
            <w:tcW w:w="171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10.2.2.</w:t>
            </w:r>
            <w:r>
              <w:t>1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5424CB" w:rsidRPr="00E87D62" w:rsidRDefault="005424CB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R3</w:t>
            </w:r>
          </w:p>
        </w:tc>
        <w:tc>
          <w:tcPr>
            <w:tcW w:w="1620" w:type="dxa"/>
            <w:vAlign w:val="bottom"/>
          </w:tcPr>
          <w:p w:rsidR="00F17559" w:rsidRPr="00E87D62" w:rsidRDefault="00231D35" w:rsidP="009F4C2E">
            <w:pPr>
              <w:pStyle w:val="TableText"/>
            </w:pPr>
            <w:r>
              <w:t>G</w:t>
            </w:r>
            <w:r w:rsidR="00F17559" w:rsidRPr="00E87D62">
              <w:t>0/</w:t>
            </w:r>
            <w:r w:rsidR="006B4DF2">
              <w:t>0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231D35">
            <w:pPr>
              <w:pStyle w:val="TableText"/>
            </w:pPr>
            <w:r>
              <w:t>S3 F0/5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10.2.2.</w:t>
            </w:r>
            <w:r w:rsidR="006B4DF2">
              <w:t>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</w:tcPr>
          <w:p w:rsidR="00F17559" w:rsidRPr="00E87D62" w:rsidRDefault="00F17559" w:rsidP="00231D35">
            <w:pPr>
              <w:pStyle w:val="TableText"/>
            </w:pPr>
            <w:r>
              <w:t>S1 F0/</w:t>
            </w:r>
            <w:r w:rsidR="005424CB">
              <w:t>2</w:t>
            </w:r>
          </w:p>
        </w:tc>
      </w:tr>
      <w:tr w:rsidR="006B4DF2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6B4DF2" w:rsidRPr="00E87D62" w:rsidRDefault="006B4DF2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6B4DF2" w:rsidRPr="00E87D62" w:rsidRDefault="006B4DF2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6B4DF2" w:rsidRPr="00E87D62" w:rsidRDefault="006B4DF2" w:rsidP="00E87D62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:rsidR="006B4DF2" w:rsidRPr="00E87D62" w:rsidRDefault="006B4DF2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6B4DF2" w:rsidRPr="00E87D62" w:rsidRDefault="005424CB" w:rsidP="00E87D62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</w:tcPr>
          <w:p w:rsidR="006B4DF2" w:rsidRDefault="005424CB" w:rsidP="00231D35">
            <w:pPr>
              <w:pStyle w:val="TableText"/>
            </w:pPr>
            <w:r>
              <w:t>S2 F0/1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</w:tcPr>
          <w:p w:rsidR="00F17559" w:rsidRPr="00E87D62" w:rsidRDefault="00F17559" w:rsidP="00231D35">
            <w:pPr>
              <w:pStyle w:val="TableText"/>
            </w:pPr>
            <w:r>
              <w:t>S3 F0/18</w:t>
            </w:r>
          </w:p>
        </w:tc>
      </w:tr>
    </w:tbl>
    <w:p w:rsidR="009D2C27" w:rsidRPr="00861902" w:rsidRDefault="009D2C27" w:rsidP="0014219C">
      <w:pPr>
        <w:pStyle w:val="LabSection"/>
        <w:rPr>
          <w:noProof/>
        </w:rPr>
      </w:pPr>
      <w:r w:rsidRPr="00861902">
        <w:rPr>
          <w:noProof/>
        </w:rPr>
        <w:t>Objective</w:t>
      </w:r>
      <w:r w:rsidR="006E6581" w:rsidRPr="00861902">
        <w:rPr>
          <w:noProof/>
        </w:rPr>
        <w:t>s</w:t>
      </w:r>
    </w:p>
    <w:p w:rsidR="006B4DF2" w:rsidRPr="00861902" w:rsidRDefault="006B4DF2" w:rsidP="006B4DF2">
      <w:pPr>
        <w:pStyle w:val="Bulletlevel1"/>
        <w:rPr>
          <w:rFonts w:cs="Arial"/>
          <w:noProof/>
          <w:color w:val="000000"/>
          <w:szCs w:val="20"/>
        </w:rPr>
      </w:pPr>
      <w:r w:rsidRPr="00861902">
        <w:rPr>
          <w:noProof/>
        </w:rPr>
        <w:t>Verify connectivity throughout the network.</w:t>
      </w:r>
    </w:p>
    <w:p w:rsidR="005D3E53" w:rsidRPr="0047026E" w:rsidRDefault="006B4DF2" w:rsidP="006B4DF2">
      <w:pPr>
        <w:pStyle w:val="Bulletlevel1"/>
      </w:pPr>
      <w:r w:rsidRPr="00861902">
        <w:rPr>
          <w:noProof/>
        </w:rPr>
        <w:t>Configure R1 to support a site-to-site IPsec VPN with R3</w:t>
      </w:r>
      <w:r w:rsidR="00A74BF1" w:rsidRPr="00861902">
        <w:rPr>
          <w:noProof/>
        </w:rPr>
        <w:t>.</w:t>
      </w:r>
    </w:p>
    <w:p w:rsidR="00231DCA" w:rsidRPr="008402F2" w:rsidRDefault="00231DCA" w:rsidP="008402F2">
      <w:pPr>
        <w:pStyle w:val="LabSection"/>
        <w:rPr>
          <w:rFonts w:eastAsia="Arial"/>
        </w:rPr>
      </w:pPr>
      <w:r w:rsidRPr="008402F2">
        <w:rPr>
          <w:rFonts w:eastAsia="Arial"/>
        </w:rPr>
        <w:t>Background</w:t>
      </w:r>
      <w:r w:rsidR="008402F2">
        <w:t xml:space="preserve"> / Scenario</w:t>
      </w:r>
    </w:p>
    <w:p w:rsidR="006B4DF2" w:rsidRDefault="006B4DF2" w:rsidP="003A5D1D">
      <w:pPr>
        <w:pStyle w:val="BodyTextL25"/>
      </w:pPr>
      <w:r w:rsidRPr="00861902">
        <w:rPr>
          <w:noProof/>
        </w:rPr>
        <w:t>The network topology shows three routers. Your task is to configure R1 and R3 to support a site-to-site IPsec VPN when traffic flows</w:t>
      </w:r>
      <w:r>
        <w:t xml:space="preserve"> </w:t>
      </w:r>
      <w:r w:rsidR="003A5D1D">
        <w:t xml:space="preserve">between </w:t>
      </w:r>
      <w:r w:rsidRPr="00861902">
        <w:rPr>
          <w:noProof/>
        </w:rPr>
        <w:t xml:space="preserve">their respective LANs. The IPsec VPN tunnel is from R1 to R3 via R2. R2 </w:t>
      </w:r>
      <w:r w:rsidRPr="00861902">
        <w:rPr>
          <w:noProof/>
        </w:rPr>
        <w:lastRenderedPageBreak/>
        <w:t>acts as a pass-through and has no knowledge of the VPN. IPsec provides secure transmission of sensitive information over unprotected networks</w:t>
      </w:r>
      <w:r w:rsidR="00CC340C" w:rsidRPr="00861902">
        <w:rPr>
          <w:noProof/>
        </w:rPr>
        <w:t>,</w:t>
      </w:r>
      <w:r w:rsidRPr="00861902">
        <w:rPr>
          <w:noProof/>
        </w:rPr>
        <w:t xml:space="preserve"> such as the Internet. IPsec</w:t>
      </w:r>
      <w:r w:rsidRPr="00AA0D5F">
        <w:t xml:space="preserve"> </w:t>
      </w:r>
      <w:r w:rsidR="003A5D1D">
        <w:t>operates</w:t>
      </w:r>
      <w:r w:rsidRPr="00AA0D5F">
        <w:t xml:space="preserve"> at the network layer</w:t>
      </w:r>
      <w:r>
        <w:t xml:space="preserve"> </w:t>
      </w:r>
      <w:r w:rsidR="00F13D16">
        <w:t xml:space="preserve">and </w:t>
      </w:r>
      <w:r w:rsidRPr="00AA0D5F">
        <w:t>protect</w:t>
      </w:r>
      <w:r w:rsidR="00F13D16">
        <w:t>s</w:t>
      </w:r>
      <w:r w:rsidRPr="00AA0D5F">
        <w:t xml:space="preserve"> and authenticat</w:t>
      </w:r>
      <w:r w:rsidR="00F13D16">
        <w:t>es</w:t>
      </w:r>
      <w:r w:rsidRPr="00AA0D5F">
        <w:t xml:space="preserve"> IP packets between participating IPsec devices (peers), such as Cisco routers.</w:t>
      </w:r>
    </w:p>
    <w:p w:rsidR="006B4DF2" w:rsidRDefault="006B4DF2" w:rsidP="003A5D1D">
      <w:pPr>
        <w:pStyle w:val="BodyTextBold"/>
      </w:pPr>
      <w:r w:rsidRPr="003A5D1D">
        <w:t>ISAKMP</w:t>
      </w:r>
      <w:r>
        <w:t xml:space="preserve"> Phase 1 Policy Parameters</w:t>
      </w:r>
    </w:p>
    <w:tbl>
      <w:tblPr>
        <w:tblW w:w="0" w:type="auto"/>
        <w:jc w:val="center"/>
        <w:tblInd w:w="-8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655"/>
        <w:gridCol w:w="2574"/>
        <w:gridCol w:w="2061"/>
        <w:gridCol w:w="1989"/>
      </w:tblGrid>
      <w:tr w:rsidR="003A5D1D" w:rsidTr="00F06A4B">
        <w:trPr>
          <w:cantSplit/>
          <w:jc w:val="center"/>
        </w:trPr>
        <w:tc>
          <w:tcPr>
            <w:tcW w:w="52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3A5D1D" w:rsidRDefault="003A5D1D" w:rsidP="00F06A4B">
            <w:pPr>
              <w:pStyle w:val="TableHeading"/>
            </w:pPr>
            <w:r w:rsidRPr="003A5D1D">
              <w:t>Parameters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3A5D1D" w:rsidRDefault="003A5D1D" w:rsidP="00F06A4B">
            <w:pPr>
              <w:pStyle w:val="TableHeading"/>
            </w:pPr>
            <w:r w:rsidRPr="003A5D1D">
              <w:t>R1</w:t>
            </w:r>
          </w:p>
        </w:tc>
        <w:tc>
          <w:tcPr>
            <w:tcW w:w="1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3A5D1D" w:rsidRDefault="003A5D1D" w:rsidP="00F06A4B">
            <w:pPr>
              <w:pStyle w:val="TableHeading"/>
            </w:pPr>
            <w:r w:rsidRPr="003A5D1D">
              <w:t>R3</w:t>
            </w:r>
          </w:p>
        </w:tc>
      </w:tr>
      <w:tr w:rsidR="00F06A4B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F06A4B" w:rsidRDefault="003A5D1D" w:rsidP="00F13D16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Key </w:t>
            </w:r>
            <w:r w:rsidR="00F13D16">
              <w:rPr>
                <w:b/>
              </w:rPr>
              <w:t>D</w:t>
            </w:r>
            <w:r w:rsidRPr="00F06A4B">
              <w:rPr>
                <w:b/>
              </w:rPr>
              <w:t xml:space="preserve">istribution </w:t>
            </w:r>
            <w:r w:rsidR="00F13D16">
              <w:rPr>
                <w:b/>
              </w:rPr>
              <w:t>M</w:t>
            </w:r>
            <w:r w:rsidRPr="00F06A4B">
              <w:rPr>
                <w:b/>
              </w:rPr>
              <w:t>ethod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6D77F7" w:rsidRDefault="003A5D1D" w:rsidP="00F06A4B">
            <w:pPr>
              <w:pStyle w:val="TableText"/>
            </w:pPr>
            <w:r>
              <w:t xml:space="preserve">Manual or </w:t>
            </w:r>
            <w:r w:rsidRPr="00F06A4B">
              <w:rPr>
                <w:b/>
              </w:rPr>
              <w:t>ISAKMP</w:t>
            </w:r>
          </w:p>
        </w:tc>
        <w:tc>
          <w:tcPr>
            <w:tcW w:w="2061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ISAKMP</w:t>
            </w:r>
          </w:p>
        </w:tc>
        <w:tc>
          <w:tcPr>
            <w:tcW w:w="1989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ISAKMP</w:t>
            </w:r>
          </w:p>
        </w:tc>
      </w:tr>
      <w:tr w:rsidR="00F06A4B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F06A4B" w:rsidRDefault="003A5D1D" w:rsidP="00F13D16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Encryption </w:t>
            </w:r>
            <w:r w:rsidR="00F13D16">
              <w:rPr>
                <w:b/>
              </w:rPr>
              <w:t>A</w:t>
            </w:r>
            <w:r w:rsidRPr="00F06A4B">
              <w:rPr>
                <w:b/>
              </w:rPr>
              <w:t>lgorithm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6D77F7" w:rsidRDefault="003A5D1D" w:rsidP="00F06A4B">
            <w:pPr>
              <w:pStyle w:val="TableText"/>
            </w:pPr>
            <w:r w:rsidRPr="00F06A4B">
              <w:rPr>
                <w:b/>
              </w:rPr>
              <w:t>DES</w:t>
            </w:r>
            <w:r>
              <w:t>, 3DES, or AES</w:t>
            </w:r>
          </w:p>
        </w:tc>
        <w:tc>
          <w:tcPr>
            <w:tcW w:w="2061" w:type="dxa"/>
            <w:vAlign w:val="center"/>
          </w:tcPr>
          <w:p w:rsidR="003A5D1D" w:rsidRDefault="003A5D1D" w:rsidP="00F06A4B">
            <w:pPr>
              <w:pStyle w:val="TableText"/>
            </w:pPr>
            <w:r>
              <w:t>AES</w:t>
            </w:r>
            <w:r w:rsidR="00D81FCE">
              <w:t xml:space="preserve"> 256</w:t>
            </w:r>
          </w:p>
        </w:tc>
        <w:tc>
          <w:tcPr>
            <w:tcW w:w="1989" w:type="dxa"/>
            <w:vAlign w:val="center"/>
          </w:tcPr>
          <w:p w:rsidR="003A5D1D" w:rsidRDefault="003A5D1D" w:rsidP="00F06A4B">
            <w:pPr>
              <w:pStyle w:val="TableText"/>
            </w:pPr>
            <w:r>
              <w:t>AES</w:t>
            </w:r>
            <w:r w:rsidR="00D81FCE">
              <w:t xml:space="preserve"> 256</w:t>
            </w:r>
          </w:p>
        </w:tc>
      </w:tr>
      <w:tr w:rsidR="00F06A4B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F06A4B" w:rsidRDefault="003A5D1D" w:rsidP="00F13D16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Hash </w:t>
            </w:r>
            <w:r w:rsidR="00F13D16">
              <w:rPr>
                <w:b/>
              </w:rPr>
              <w:t>A</w:t>
            </w:r>
            <w:r w:rsidRPr="00F06A4B">
              <w:rPr>
                <w:b/>
              </w:rPr>
              <w:t>lgorithm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6D77F7" w:rsidRDefault="003A5D1D" w:rsidP="00F06A4B">
            <w:pPr>
              <w:pStyle w:val="TableText"/>
            </w:pPr>
            <w:r>
              <w:t xml:space="preserve">MD5 or </w:t>
            </w:r>
            <w:r w:rsidRPr="00F06A4B">
              <w:rPr>
                <w:b/>
              </w:rPr>
              <w:t>SHA-1</w:t>
            </w:r>
          </w:p>
        </w:tc>
        <w:tc>
          <w:tcPr>
            <w:tcW w:w="2061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SHA-1</w:t>
            </w:r>
          </w:p>
        </w:tc>
        <w:tc>
          <w:tcPr>
            <w:tcW w:w="1989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SHA-1</w:t>
            </w:r>
          </w:p>
        </w:tc>
      </w:tr>
      <w:tr w:rsidR="00F06A4B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F06A4B" w:rsidRDefault="003A5D1D" w:rsidP="00F13D16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Authentication </w:t>
            </w:r>
            <w:r w:rsidR="00F13D16">
              <w:rPr>
                <w:b/>
              </w:rPr>
              <w:t>M</w:t>
            </w:r>
            <w:r w:rsidRPr="00F06A4B">
              <w:rPr>
                <w:b/>
              </w:rPr>
              <w:t>ethod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6D77F7" w:rsidRDefault="003A5D1D" w:rsidP="00F06A4B">
            <w:pPr>
              <w:pStyle w:val="TableText"/>
            </w:pPr>
            <w:r>
              <w:t xml:space="preserve">Pre-shared keys or </w:t>
            </w:r>
            <w:r w:rsidRPr="00F06A4B">
              <w:rPr>
                <w:b/>
              </w:rPr>
              <w:t>RSA</w:t>
            </w:r>
          </w:p>
        </w:tc>
        <w:tc>
          <w:tcPr>
            <w:tcW w:w="2061" w:type="dxa"/>
            <w:vAlign w:val="center"/>
          </w:tcPr>
          <w:p w:rsidR="003A5D1D" w:rsidRDefault="003A5D1D" w:rsidP="00F06A4B">
            <w:pPr>
              <w:pStyle w:val="TableText"/>
            </w:pPr>
            <w:r>
              <w:t>pre-share</w:t>
            </w:r>
          </w:p>
        </w:tc>
        <w:tc>
          <w:tcPr>
            <w:tcW w:w="1989" w:type="dxa"/>
            <w:vAlign w:val="center"/>
          </w:tcPr>
          <w:p w:rsidR="003A5D1D" w:rsidRDefault="003A5D1D" w:rsidP="00F06A4B">
            <w:pPr>
              <w:pStyle w:val="TableText"/>
            </w:pPr>
            <w:r>
              <w:t>pre-share</w:t>
            </w:r>
          </w:p>
        </w:tc>
      </w:tr>
      <w:tr w:rsidR="00F06A4B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F06A4B" w:rsidRDefault="003A5D1D" w:rsidP="00F13D16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Key </w:t>
            </w:r>
            <w:r w:rsidR="00F13D16">
              <w:rPr>
                <w:b/>
              </w:rPr>
              <w:t>E</w:t>
            </w:r>
            <w:r w:rsidRPr="00F06A4B">
              <w:rPr>
                <w:b/>
              </w:rPr>
              <w:t>xchange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Default="003A5D1D" w:rsidP="00F06A4B">
            <w:pPr>
              <w:pStyle w:val="TableText"/>
            </w:pPr>
            <w:r>
              <w:t xml:space="preserve">DH Group </w:t>
            </w:r>
            <w:r w:rsidRPr="006D77F7">
              <w:t>1</w:t>
            </w:r>
            <w:r>
              <w:t>, 2, or 5</w:t>
            </w:r>
          </w:p>
        </w:tc>
        <w:tc>
          <w:tcPr>
            <w:tcW w:w="2061" w:type="dxa"/>
            <w:vAlign w:val="center"/>
          </w:tcPr>
          <w:p w:rsidR="003A5D1D" w:rsidRDefault="003A5D1D" w:rsidP="00555732">
            <w:pPr>
              <w:pStyle w:val="TableText"/>
            </w:pPr>
            <w:r>
              <w:t xml:space="preserve">DH </w:t>
            </w:r>
            <w:r w:rsidR="00555732">
              <w:t>5</w:t>
            </w:r>
          </w:p>
        </w:tc>
        <w:tc>
          <w:tcPr>
            <w:tcW w:w="1989" w:type="dxa"/>
            <w:vAlign w:val="center"/>
          </w:tcPr>
          <w:p w:rsidR="003A5D1D" w:rsidRDefault="003A5D1D" w:rsidP="00555732">
            <w:pPr>
              <w:pStyle w:val="TableText"/>
            </w:pPr>
            <w:r>
              <w:t xml:space="preserve">DH </w:t>
            </w:r>
            <w:r w:rsidR="00555732">
              <w:t>5</w:t>
            </w:r>
          </w:p>
        </w:tc>
      </w:tr>
      <w:tr w:rsidR="00F06A4B" w:rsidRPr="00861902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861902" w:rsidRDefault="003A5D1D" w:rsidP="00F06A4B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IKE SA Lifetime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861902" w:rsidRDefault="003A5D1D" w:rsidP="00F06A4B">
            <w:pPr>
              <w:pStyle w:val="TableText"/>
              <w:rPr>
                <w:noProof/>
              </w:rPr>
            </w:pPr>
            <w:r w:rsidRPr="00861902">
              <w:rPr>
                <w:noProof/>
              </w:rPr>
              <w:t>86400 seconds or less</w:t>
            </w:r>
          </w:p>
        </w:tc>
        <w:tc>
          <w:tcPr>
            <w:tcW w:w="2061" w:type="dxa"/>
            <w:vAlign w:val="center"/>
          </w:tcPr>
          <w:p w:rsidR="003A5D1D" w:rsidRPr="00861902" w:rsidRDefault="003A5D1D" w:rsidP="00F06A4B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86400</w:t>
            </w:r>
          </w:p>
        </w:tc>
        <w:tc>
          <w:tcPr>
            <w:tcW w:w="1989" w:type="dxa"/>
            <w:vAlign w:val="center"/>
          </w:tcPr>
          <w:p w:rsidR="003A5D1D" w:rsidRPr="00861902" w:rsidRDefault="003A5D1D" w:rsidP="00F06A4B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86400</w:t>
            </w:r>
          </w:p>
        </w:tc>
      </w:tr>
      <w:tr w:rsidR="00F06A4B" w:rsidRPr="00861902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861902" w:rsidRDefault="003A5D1D" w:rsidP="00F06A4B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ISAKMP Key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861902" w:rsidRDefault="003A5D1D" w:rsidP="00F06A4B">
            <w:pPr>
              <w:pStyle w:val="TableText"/>
              <w:rPr>
                <w:noProof/>
              </w:rPr>
            </w:pPr>
          </w:p>
        </w:tc>
        <w:tc>
          <w:tcPr>
            <w:tcW w:w="2061" w:type="dxa"/>
            <w:vAlign w:val="center"/>
          </w:tcPr>
          <w:p w:rsidR="003A5D1D" w:rsidRPr="00861902" w:rsidRDefault="003A5D1D" w:rsidP="00F06A4B">
            <w:pPr>
              <w:pStyle w:val="TableText"/>
              <w:rPr>
                <w:noProof/>
              </w:rPr>
            </w:pPr>
            <w:r w:rsidRPr="00861902">
              <w:rPr>
                <w:noProof/>
              </w:rPr>
              <w:t>vpnpa55</w:t>
            </w:r>
          </w:p>
        </w:tc>
        <w:tc>
          <w:tcPr>
            <w:tcW w:w="1989" w:type="dxa"/>
            <w:vAlign w:val="center"/>
          </w:tcPr>
          <w:p w:rsidR="003A5D1D" w:rsidRPr="00861902" w:rsidRDefault="003A5D1D" w:rsidP="00F06A4B">
            <w:pPr>
              <w:pStyle w:val="TableText"/>
              <w:rPr>
                <w:noProof/>
              </w:rPr>
            </w:pPr>
            <w:r w:rsidRPr="00861902">
              <w:rPr>
                <w:noProof/>
              </w:rPr>
              <w:t>vpnpa55</w:t>
            </w:r>
          </w:p>
        </w:tc>
      </w:tr>
    </w:tbl>
    <w:p w:rsidR="006B4DF2" w:rsidRPr="00861902" w:rsidRDefault="003A5D1D" w:rsidP="003A5D1D">
      <w:pPr>
        <w:pStyle w:val="BodyTextL25"/>
        <w:rPr>
          <w:noProof/>
        </w:rPr>
      </w:pPr>
      <w:r w:rsidRPr="00861902">
        <w:rPr>
          <w:b/>
          <w:noProof/>
        </w:rPr>
        <w:t>Note</w:t>
      </w:r>
      <w:r w:rsidRPr="00861902">
        <w:rPr>
          <w:noProof/>
        </w:rPr>
        <w:t xml:space="preserve">: </w:t>
      </w:r>
      <w:r w:rsidR="006B4DF2" w:rsidRPr="00861902">
        <w:rPr>
          <w:noProof/>
        </w:rPr>
        <w:t>Bolded parameters are defaults. Only unbolded parameters have to be explicitly configured.</w:t>
      </w:r>
    </w:p>
    <w:p w:rsidR="006B4DF2" w:rsidRPr="00861902" w:rsidRDefault="006B4DF2" w:rsidP="003A5D1D">
      <w:pPr>
        <w:pStyle w:val="BodyTextBold"/>
        <w:rPr>
          <w:noProof/>
        </w:rPr>
      </w:pPr>
      <w:r w:rsidRPr="00861902">
        <w:rPr>
          <w:noProof/>
        </w:rPr>
        <w:t>IPsec Phase 2 Policy Parameters</w:t>
      </w:r>
    </w:p>
    <w:tbl>
      <w:tblPr>
        <w:tblW w:w="8109" w:type="dxa"/>
        <w:jc w:val="center"/>
        <w:tblInd w:w="12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55"/>
        <w:gridCol w:w="2431"/>
        <w:gridCol w:w="2523"/>
      </w:tblGrid>
      <w:tr w:rsidR="003A5D1D" w:rsidRPr="00861902" w:rsidTr="00D141AC">
        <w:trPr>
          <w:cantSplit/>
          <w:jc w:val="center"/>
        </w:trPr>
        <w:tc>
          <w:tcPr>
            <w:tcW w:w="31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861902" w:rsidRDefault="003A5D1D" w:rsidP="00F06A4B">
            <w:pPr>
              <w:pStyle w:val="TableHeading"/>
              <w:rPr>
                <w:noProof/>
              </w:rPr>
            </w:pPr>
            <w:r w:rsidRPr="00861902">
              <w:rPr>
                <w:noProof/>
              </w:rPr>
              <w:t>Parameters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861902" w:rsidRDefault="003A5D1D" w:rsidP="00F06A4B">
            <w:pPr>
              <w:pStyle w:val="TableHeading"/>
              <w:rPr>
                <w:noProof/>
              </w:rPr>
            </w:pPr>
            <w:r w:rsidRPr="00861902">
              <w:rPr>
                <w:noProof/>
              </w:rPr>
              <w:t>R1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861902" w:rsidRDefault="003A5D1D" w:rsidP="00F06A4B">
            <w:pPr>
              <w:pStyle w:val="TableHeading"/>
              <w:rPr>
                <w:noProof/>
              </w:rPr>
            </w:pPr>
            <w:r w:rsidRPr="00861902">
              <w:rPr>
                <w:noProof/>
              </w:rPr>
              <w:t>R3</w:t>
            </w:r>
          </w:p>
        </w:tc>
      </w:tr>
      <w:tr w:rsidR="00F06A4B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861902">
              <w:rPr>
                <w:b/>
                <w:noProof/>
              </w:rPr>
              <w:t>Transform Set</w:t>
            </w:r>
            <w:r w:rsidR="00555732">
              <w:rPr>
                <w:b/>
              </w:rPr>
              <w:t xml:space="preserve"> Name</w:t>
            </w:r>
          </w:p>
        </w:tc>
        <w:tc>
          <w:tcPr>
            <w:tcW w:w="2431" w:type="dxa"/>
            <w:vAlign w:val="center"/>
          </w:tcPr>
          <w:p w:rsidR="003A5D1D" w:rsidRPr="00397549" w:rsidRDefault="003A5D1D" w:rsidP="00F06A4B">
            <w:pPr>
              <w:pStyle w:val="TableText"/>
            </w:pPr>
            <w:r>
              <w:t>VPN-SET</w:t>
            </w:r>
          </w:p>
        </w:tc>
        <w:tc>
          <w:tcPr>
            <w:tcW w:w="2523" w:type="dxa"/>
            <w:vAlign w:val="center"/>
          </w:tcPr>
          <w:p w:rsidR="003A5D1D" w:rsidRPr="00397549" w:rsidRDefault="003A5D1D" w:rsidP="00F06A4B">
            <w:pPr>
              <w:pStyle w:val="TableText"/>
            </w:pPr>
            <w:r>
              <w:t>VPN-SET</w:t>
            </w:r>
          </w:p>
        </w:tc>
      </w:tr>
      <w:tr w:rsidR="00555732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555732" w:rsidRPr="00F06A4B" w:rsidRDefault="001415DC" w:rsidP="00F06A4B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ESP </w:t>
            </w:r>
            <w:r w:rsidR="00BF2137">
              <w:rPr>
                <w:b/>
              </w:rPr>
              <w:t>T</w:t>
            </w:r>
            <w:r w:rsidR="00555732">
              <w:rPr>
                <w:b/>
              </w:rPr>
              <w:t>ransform</w:t>
            </w:r>
            <w:r>
              <w:rPr>
                <w:b/>
              </w:rPr>
              <w:t xml:space="preserve"> </w:t>
            </w:r>
            <w:r w:rsidR="00BF2137">
              <w:rPr>
                <w:b/>
              </w:rPr>
              <w:t>E</w:t>
            </w:r>
            <w:r>
              <w:rPr>
                <w:b/>
              </w:rPr>
              <w:t>ncryption</w:t>
            </w:r>
          </w:p>
        </w:tc>
        <w:tc>
          <w:tcPr>
            <w:tcW w:w="2431" w:type="dxa"/>
            <w:vAlign w:val="center"/>
          </w:tcPr>
          <w:p w:rsidR="00555732" w:rsidRDefault="001415DC" w:rsidP="00F06A4B">
            <w:pPr>
              <w:pStyle w:val="TableText"/>
            </w:pPr>
            <w:proofErr w:type="spellStart"/>
            <w:r>
              <w:t>esp-aes</w:t>
            </w:r>
            <w:proofErr w:type="spellEnd"/>
          </w:p>
        </w:tc>
        <w:tc>
          <w:tcPr>
            <w:tcW w:w="2523" w:type="dxa"/>
            <w:vAlign w:val="center"/>
          </w:tcPr>
          <w:p w:rsidR="00555732" w:rsidRDefault="001415DC" w:rsidP="00F06A4B">
            <w:pPr>
              <w:pStyle w:val="TableText"/>
            </w:pPr>
            <w:proofErr w:type="spellStart"/>
            <w:r>
              <w:t>esp-aes</w:t>
            </w:r>
            <w:proofErr w:type="spellEnd"/>
          </w:p>
        </w:tc>
      </w:tr>
      <w:tr w:rsidR="001415DC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1415DC" w:rsidRDefault="001415DC" w:rsidP="00F06A4B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ESP </w:t>
            </w:r>
            <w:r w:rsidR="00BF2137">
              <w:rPr>
                <w:b/>
              </w:rPr>
              <w:t>T</w:t>
            </w:r>
            <w:r>
              <w:rPr>
                <w:b/>
              </w:rPr>
              <w:t xml:space="preserve">ransform </w:t>
            </w:r>
            <w:r w:rsidR="00BF2137">
              <w:rPr>
                <w:b/>
              </w:rPr>
              <w:t>A</w:t>
            </w:r>
            <w:r>
              <w:rPr>
                <w:b/>
              </w:rPr>
              <w:t>uthentication</w:t>
            </w:r>
          </w:p>
        </w:tc>
        <w:tc>
          <w:tcPr>
            <w:tcW w:w="2431" w:type="dxa"/>
            <w:vAlign w:val="center"/>
          </w:tcPr>
          <w:p w:rsidR="001415DC" w:rsidRDefault="001415DC" w:rsidP="00F06A4B">
            <w:pPr>
              <w:pStyle w:val="TableText"/>
            </w:pPr>
            <w:proofErr w:type="spellStart"/>
            <w:r>
              <w:t>esp-sha-hmac</w:t>
            </w:r>
            <w:proofErr w:type="spellEnd"/>
          </w:p>
        </w:tc>
        <w:tc>
          <w:tcPr>
            <w:tcW w:w="2523" w:type="dxa"/>
            <w:vAlign w:val="center"/>
          </w:tcPr>
          <w:p w:rsidR="001415DC" w:rsidRDefault="001415DC" w:rsidP="00F06A4B">
            <w:pPr>
              <w:pStyle w:val="TableText"/>
            </w:pPr>
            <w:proofErr w:type="spellStart"/>
            <w:r>
              <w:t>esp-sha-hmac</w:t>
            </w:r>
            <w:proofErr w:type="spellEnd"/>
          </w:p>
        </w:tc>
      </w:tr>
      <w:tr w:rsidR="00F06A4B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Peer IP Address</w:t>
            </w:r>
          </w:p>
        </w:tc>
        <w:tc>
          <w:tcPr>
            <w:tcW w:w="2431" w:type="dxa"/>
            <w:vAlign w:val="center"/>
          </w:tcPr>
          <w:p w:rsidR="003A5D1D" w:rsidRDefault="003A5D1D" w:rsidP="00F06A4B">
            <w:pPr>
              <w:pStyle w:val="TableText"/>
            </w:pPr>
            <w:r>
              <w:t>10.2.2.2</w:t>
            </w:r>
          </w:p>
        </w:tc>
        <w:tc>
          <w:tcPr>
            <w:tcW w:w="2523" w:type="dxa"/>
            <w:vAlign w:val="center"/>
          </w:tcPr>
          <w:p w:rsidR="003A5D1D" w:rsidRDefault="003A5D1D" w:rsidP="00F06A4B">
            <w:pPr>
              <w:pStyle w:val="TableText"/>
            </w:pPr>
            <w:r>
              <w:t>10.1.1.2</w:t>
            </w:r>
          </w:p>
        </w:tc>
      </w:tr>
      <w:tr w:rsidR="00F06A4B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3A5D1D" w:rsidRPr="00F06A4B" w:rsidRDefault="00BF2137" w:rsidP="00F06A4B">
            <w:pPr>
              <w:pStyle w:val="TableText"/>
              <w:rPr>
                <w:b/>
              </w:rPr>
            </w:pPr>
            <w:r>
              <w:rPr>
                <w:b/>
              </w:rPr>
              <w:t>Traffic</w:t>
            </w:r>
            <w:r w:rsidR="003A5D1D" w:rsidRPr="00F06A4B">
              <w:rPr>
                <w:b/>
              </w:rPr>
              <w:t xml:space="preserve"> to be </w:t>
            </w:r>
            <w:r>
              <w:rPr>
                <w:b/>
              </w:rPr>
              <w:t>E</w:t>
            </w:r>
            <w:r w:rsidR="003A5D1D" w:rsidRPr="00F06A4B">
              <w:rPr>
                <w:b/>
              </w:rPr>
              <w:t>ncrypted</w:t>
            </w:r>
          </w:p>
        </w:tc>
        <w:tc>
          <w:tcPr>
            <w:tcW w:w="2431" w:type="dxa"/>
            <w:vAlign w:val="center"/>
          </w:tcPr>
          <w:p w:rsidR="003A5D1D" w:rsidRDefault="00BF2137" w:rsidP="00F06A4B">
            <w:pPr>
              <w:pStyle w:val="TableText"/>
            </w:pPr>
            <w:r>
              <w:t xml:space="preserve">access-list 110 (source 192.168.1.0 </w:t>
            </w:r>
            <w:proofErr w:type="spellStart"/>
            <w:r>
              <w:t>dest</w:t>
            </w:r>
            <w:proofErr w:type="spellEnd"/>
            <w:r>
              <w:t xml:space="preserve"> 192.168.3.0)</w:t>
            </w:r>
          </w:p>
        </w:tc>
        <w:tc>
          <w:tcPr>
            <w:tcW w:w="2523" w:type="dxa"/>
            <w:vAlign w:val="center"/>
          </w:tcPr>
          <w:p w:rsidR="003A5D1D" w:rsidRDefault="00BF2137" w:rsidP="00F06A4B">
            <w:pPr>
              <w:pStyle w:val="TableText"/>
            </w:pPr>
            <w:r>
              <w:t xml:space="preserve">access-list 110 (source 192.168.3.0 </w:t>
            </w:r>
            <w:proofErr w:type="spellStart"/>
            <w:r>
              <w:t>dest</w:t>
            </w:r>
            <w:proofErr w:type="spellEnd"/>
            <w:r>
              <w:t xml:space="preserve"> 192.168.1.0)</w:t>
            </w:r>
          </w:p>
        </w:tc>
      </w:tr>
      <w:tr w:rsidR="00F06A4B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Crypto Map </w:t>
            </w:r>
            <w:r w:rsidR="00BF2137">
              <w:rPr>
                <w:b/>
              </w:rPr>
              <w:t>N</w:t>
            </w:r>
            <w:r w:rsidRPr="00F06A4B">
              <w:rPr>
                <w:b/>
              </w:rPr>
              <w:t>ame</w:t>
            </w:r>
          </w:p>
        </w:tc>
        <w:tc>
          <w:tcPr>
            <w:tcW w:w="2431" w:type="dxa"/>
            <w:vAlign w:val="center"/>
          </w:tcPr>
          <w:p w:rsidR="003A5D1D" w:rsidRDefault="003A5D1D" w:rsidP="00F06A4B">
            <w:pPr>
              <w:pStyle w:val="TableText"/>
            </w:pPr>
            <w:r>
              <w:t>VPN-MAP</w:t>
            </w:r>
          </w:p>
        </w:tc>
        <w:tc>
          <w:tcPr>
            <w:tcW w:w="2523" w:type="dxa"/>
            <w:vAlign w:val="center"/>
          </w:tcPr>
          <w:p w:rsidR="003A5D1D" w:rsidRDefault="003A5D1D" w:rsidP="00F06A4B">
            <w:pPr>
              <w:pStyle w:val="TableText"/>
            </w:pPr>
            <w:r>
              <w:t>VPN-MAP</w:t>
            </w:r>
          </w:p>
        </w:tc>
      </w:tr>
      <w:tr w:rsidR="00F06A4B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SA Establishment</w:t>
            </w:r>
          </w:p>
        </w:tc>
        <w:tc>
          <w:tcPr>
            <w:tcW w:w="2431" w:type="dxa"/>
            <w:vAlign w:val="center"/>
          </w:tcPr>
          <w:p w:rsidR="003A5D1D" w:rsidRDefault="003A5D1D" w:rsidP="00F06A4B">
            <w:pPr>
              <w:pStyle w:val="TableText"/>
            </w:pPr>
            <w:proofErr w:type="spellStart"/>
            <w:r>
              <w:t>ipsec-isakmp</w:t>
            </w:r>
            <w:proofErr w:type="spellEnd"/>
          </w:p>
        </w:tc>
        <w:tc>
          <w:tcPr>
            <w:tcW w:w="2523" w:type="dxa"/>
            <w:vAlign w:val="center"/>
          </w:tcPr>
          <w:p w:rsidR="003A5D1D" w:rsidRDefault="003A5D1D" w:rsidP="00F06A4B">
            <w:pPr>
              <w:pStyle w:val="TableText"/>
            </w:pPr>
            <w:proofErr w:type="spellStart"/>
            <w:r>
              <w:t>ipsec-isakmp</w:t>
            </w:r>
            <w:proofErr w:type="spellEnd"/>
          </w:p>
        </w:tc>
      </w:tr>
    </w:tbl>
    <w:p w:rsidR="006B4DF2" w:rsidRPr="00861902" w:rsidRDefault="006B4DF2" w:rsidP="003A5D1D">
      <w:pPr>
        <w:pStyle w:val="BodyTextL25"/>
        <w:rPr>
          <w:noProof/>
        </w:rPr>
      </w:pPr>
      <w:r w:rsidRPr="00861902">
        <w:rPr>
          <w:noProof/>
        </w:rPr>
        <w:t>The routers have been pre-configured with the following:</w:t>
      </w:r>
    </w:p>
    <w:p w:rsidR="006B4DF2" w:rsidRPr="00861902" w:rsidRDefault="006B4DF2" w:rsidP="00AC7B4D">
      <w:pPr>
        <w:pStyle w:val="Bulletlevel2"/>
        <w:numPr>
          <w:ilvl w:val="0"/>
          <w:numId w:val="12"/>
        </w:numPr>
        <w:rPr>
          <w:noProof/>
        </w:rPr>
      </w:pPr>
      <w:r w:rsidRPr="00861902">
        <w:rPr>
          <w:noProof/>
        </w:rPr>
        <w:t xml:space="preserve">Password for console line: </w:t>
      </w:r>
      <w:r w:rsidRPr="00861902">
        <w:rPr>
          <w:b/>
          <w:noProof/>
        </w:rPr>
        <w:t>ciscoconpa55</w:t>
      </w:r>
    </w:p>
    <w:p w:rsidR="006B4DF2" w:rsidRPr="00861902" w:rsidRDefault="006B4DF2" w:rsidP="00AC7B4D">
      <w:pPr>
        <w:pStyle w:val="Bulletlevel2"/>
        <w:numPr>
          <w:ilvl w:val="0"/>
          <w:numId w:val="12"/>
        </w:numPr>
        <w:rPr>
          <w:noProof/>
        </w:rPr>
      </w:pPr>
      <w:r w:rsidRPr="00861902">
        <w:rPr>
          <w:noProof/>
        </w:rPr>
        <w:t xml:space="preserve">Password for vty lines: </w:t>
      </w:r>
      <w:r w:rsidRPr="00861902">
        <w:rPr>
          <w:b/>
          <w:noProof/>
        </w:rPr>
        <w:t>ciscovtypa55</w:t>
      </w:r>
    </w:p>
    <w:p w:rsidR="006B4DF2" w:rsidRPr="00B055F8" w:rsidRDefault="006B4DF2" w:rsidP="00AC7B4D">
      <w:pPr>
        <w:pStyle w:val="Bulletlevel2"/>
        <w:numPr>
          <w:ilvl w:val="0"/>
          <w:numId w:val="12"/>
        </w:numPr>
      </w:pPr>
      <w:r w:rsidRPr="00861902">
        <w:rPr>
          <w:noProof/>
        </w:rPr>
        <w:t xml:space="preserve">Enable password: </w:t>
      </w:r>
      <w:r w:rsidRPr="00861902">
        <w:rPr>
          <w:b/>
          <w:noProof/>
        </w:rPr>
        <w:t>ciscoenpa55</w:t>
      </w:r>
    </w:p>
    <w:p w:rsidR="00B055F8" w:rsidRDefault="00B055F8" w:rsidP="00AC7B4D">
      <w:pPr>
        <w:pStyle w:val="Bulletlevel2"/>
        <w:numPr>
          <w:ilvl w:val="0"/>
          <w:numId w:val="12"/>
        </w:numPr>
      </w:pPr>
      <w:r>
        <w:t xml:space="preserve">SSH username and password: </w:t>
      </w:r>
      <w:proofErr w:type="spellStart"/>
      <w:r>
        <w:rPr>
          <w:b/>
        </w:rPr>
        <w:t>SSHadmin</w:t>
      </w:r>
      <w:proofErr w:type="spellEnd"/>
      <w:r w:rsidRPr="00E07FDB">
        <w:t xml:space="preserve"> / </w:t>
      </w:r>
      <w:r>
        <w:rPr>
          <w:b/>
        </w:rPr>
        <w:t>ciscosshpa55</w:t>
      </w:r>
    </w:p>
    <w:p w:rsidR="006B4DF2" w:rsidRDefault="00B055F8" w:rsidP="00AC7B4D">
      <w:pPr>
        <w:pStyle w:val="Bulletlevel2"/>
        <w:numPr>
          <w:ilvl w:val="0"/>
          <w:numId w:val="12"/>
        </w:numPr>
      </w:pPr>
      <w:r>
        <w:t>OSPF 101</w:t>
      </w:r>
    </w:p>
    <w:p w:rsidR="006B4DF2" w:rsidRPr="00EB5ADD" w:rsidRDefault="006B4DF2" w:rsidP="003A5D1D">
      <w:pPr>
        <w:pStyle w:val="PartHead"/>
      </w:pPr>
      <w:r>
        <w:t xml:space="preserve">Configure IPsec </w:t>
      </w:r>
      <w:r w:rsidR="00DE5083">
        <w:t>P</w:t>
      </w:r>
      <w:r>
        <w:t>arameters on R1</w:t>
      </w:r>
    </w:p>
    <w:p w:rsidR="006B4DF2" w:rsidRPr="00EB0DE7" w:rsidRDefault="006B4DF2" w:rsidP="003A5D1D">
      <w:pPr>
        <w:pStyle w:val="StepHead"/>
      </w:pPr>
      <w:r w:rsidRPr="00EB0DE7">
        <w:t>Test connectivity.</w:t>
      </w:r>
    </w:p>
    <w:p w:rsidR="006B4DF2" w:rsidRDefault="006B4DF2" w:rsidP="003A5D1D">
      <w:pPr>
        <w:pStyle w:val="BodyTextL25"/>
      </w:pPr>
      <w:r w:rsidRPr="003A5D1D">
        <w:t>Ping</w:t>
      </w:r>
      <w:r>
        <w:t xml:space="preserve"> from </w:t>
      </w:r>
      <w:r w:rsidRPr="00AC7B4D">
        <w:t>PC-A</w:t>
      </w:r>
      <w:r>
        <w:t xml:space="preserve"> to </w:t>
      </w:r>
      <w:r w:rsidRPr="00AC7B4D">
        <w:t>PC-C</w:t>
      </w:r>
      <w:r>
        <w:t>.</w:t>
      </w:r>
    </w:p>
    <w:p w:rsidR="00B055F8" w:rsidRDefault="00B055F8" w:rsidP="00B055F8">
      <w:pPr>
        <w:pStyle w:val="StepHead"/>
        <w:ind w:left="792" w:hanging="792"/>
      </w:pPr>
      <w:r>
        <w:lastRenderedPageBreak/>
        <w:t>Enable the Security Technology package.</w:t>
      </w:r>
    </w:p>
    <w:p w:rsidR="00B055F8" w:rsidRDefault="00B055F8" w:rsidP="00B055F8">
      <w:pPr>
        <w:pStyle w:val="SubStepAlpha"/>
      </w:pPr>
      <w:r>
        <w:t xml:space="preserve">On </w:t>
      </w:r>
      <w:r w:rsidRPr="00AC7B4D">
        <w:t>R1</w:t>
      </w:r>
      <w:r>
        <w:t xml:space="preserve">, issue the </w:t>
      </w:r>
      <w:r>
        <w:rPr>
          <w:b/>
        </w:rPr>
        <w:t>show version</w:t>
      </w:r>
      <w:r>
        <w:t xml:space="preserve"> command to view the </w:t>
      </w:r>
      <w:r w:rsidR="00861902">
        <w:t xml:space="preserve">Security </w:t>
      </w:r>
      <w:r>
        <w:t xml:space="preserve">Technology </w:t>
      </w:r>
      <w:r w:rsidR="00F13D16">
        <w:t>p</w:t>
      </w:r>
      <w:r>
        <w:t>ackage license information.</w:t>
      </w:r>
    </w:p>
    <w:p w:rsidR="00B055F8" w:rsidRDefault="00B055F8" w:rsidP="00B055F8">
      <w:pPr>
        <w:pStyle w:val="SubStepAlpha"/>
      </w:pPr>
      <w:r>
        <w:t>If the Security Technology package has not been enabled, use the following command to enable the package.</w:t>
      </w:r>
    </w:p>
    <w:p w:rsidR="00B055F8" w:rsidRDefault="00B055F8" w:rsidP="00B055F8">
      <w:pPr>
        <w:pStyle w:val="CMD"/>
        <w:rPr>
          <w:b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license boot module c1900 technology-package securityk9</w:t>
      </w:r>
    </w:p>
    <w:p w:rsidR="00B055F8" w:rsidRDefault="00B055F8" w:rsidP="00B055F8">
      <w:pPr>
        <w:pStyle w:val="SubStepAlpha"/>
      </w:pPr>
      <w:r>
        <w:t>Accept the end</w:t>
      </w:r>
      <w:r w:rsidR="00F13D16">
        <w:t>-</w:t>
      </w:r>
      <w:r>
        <w:t>user license agreement.</w:t>
      </w:r>
    </w:p>
    <w:p w:rsidR="00B055F8" w:rsidRDefault="00B055F8" w:rsidP="00B055F8">
      <w:pPr>
        <w:pStyle w:val="SubStepAlpha"/>
      </w:pPr>
      <w:r>
        <w:t>Save the running-</w:t>
      </w:r>
      <w:proofErr w:type="spellStart"/>
      <w:r>
        <w:t>config</w:t>
      </w:r>
      <w:proofErr w:type="spellEnd"/>
      <w:r>
        <w:t xml:space="preserve"> and reload the router to enable the security license.</w:t>
      </w:r>
    </w:p>
    <w:p w:rsidR="00B055F8" w:rsidRDefault="00B055F8" w:rsidP="00B055F8">
      <w:pPr>
        <w:pStyle w:val="SubStepAlpha"/>
      </w:pPr>
      <w:r>
        <w:t xml:space="preserve">Verify that the Security Technology package has been enabled by using the </w:t>
      </w:r>
      <w:r>
        <w:rPr>
          <w:b/>
        </w:rPr>
        <w:t>show version</w:t>
      </w:r>
      <w:r>
        <w:t xml:space="preserve"> command.</w:t>
      </w:r>
    </w:p>
    <w:p w:rsidR="006B4DF2" w:rsidRPr="00861902" w:rsidRDefault="006B4DF2" w:rsidP="003A5D1D">
      <w:pPr>
        <w:pStyle w:val="StepHead"/>
        <w:rPr>
          <w:noProof/>
        </w:rPr>
      </w:pPr>
      <w:r w:rsidRPr="00861902">
        <w:rPr>
          <w:noProof/>
        </w:rPr>
        <w:t>Identify interesting traffic on R1.</w:t>
      </w:r>
    </w:p>
    <w:p w:rsidR="006B4DF2" w:rsidRPr="00861902" w:rsidRDefault="006B4DF2" w:rsidP="003A5D1D">
      <w:pPr>
        <w:pStyle w:val="BodyTextL25"/>
        <w:rPr>
          <w:noProof/>
        </w:rPr>
      </w:pPr>
      <w:r w:rsidRPr="00861902">
        <w:rPr>
          <w:noProof/>
        </w:rPr>
        <w:t xml:space="preserve">Configure ACL </w:t>
      </w:r>
      <w:r w:rsidRPr="00AC7B4D">
        <w:rPr>
          <w:noProof/>
        </w:rPr>
        <w:t>110</w:t>
      </w:r>
      <w:r w:rsidRPr="00861902">
        <w:rPr>
          <w:noProof/>
        </w:rPr>
        <w:t xml:space="preserve"> to identify the traffic from the LAN on </w:t>
      </w:r>
      <w:r w:rsidRPr="00AC7B4D">
        <w:rPr>
          <w:noProof/>
        </w:rPr>
        <w:t>R1</w:t>
      </w:r>
      <w:r w:rsidRPr="00861902">
        <w:rPr>
          <w:noProof/>
        </w:rPr>
        <w:t xml:space="preserve"> to the LAN on </w:t>
      </w:r>
      <w:r w:rsidRPr="00AC7B4D">
        <w:rPr>
          <w:noProof/>
        </w:rPr>
        <w:t>R3</w:t>
      </w:r>
      <w:r w:rsidRPr="00861902">
        <w:rPr>
          <w:noProof/>
        </w:rPr>
        <w:t xml:space="preserve"> as interesting. This interesting traffic will trigger the IPsec VPN to be implemented when there is traffic between</w:t>
      </w:r>
      <w:r w:rsidR="007E2516">
        <w:t xml:space="preserve"> the</w:t>
      </w:r>
      <w:r>
        <w:t xml:space="preserve"> </w:t>
      </w:r>
      <w:r w:rsidRPr="00AC7B4D">
        <w:rPr>
          <w:noProof/>
        </w:rPr>
        <w:t>R1</w:t>
      </w:r>
      <w:r w:rsidRPr="00861902">
        <w:rPr>
          <w:noProof/>
        </w:rPr>
        <w:t xml:space="preserve"> to </w:t>
      </w:r>
      <w:r w:rsidRPr="00AC7B4D">
        <w:rPr>
          <w:noProof/>
        </w:rPr>
        <w:t>R3</w:t>
      </w:r>
      <w:r w:rsidRPr="00861902">
        <w:rPr>
          <w:noProof/>
        </w:rPr>
        <w:t xml:space="preserve"> LANs. All other traffic sourced from the LANs will not be encrypted.</w:t>
      </w:r>
      <w:r>
        <w:t xml:space="preserve"> </w:t>
      </w:r>
      <w:r w:rsidR="00CC340C">
        <w:t>Because of</w:t>
      </w:r>
      <w:r>
        <w:t xml:space="preserve"> the implicit </w:t>
      </w:r>
      <w:r w:rsidRPr="00AC7B4D">
        <w:rPr>
          <w:b/>
        </w:rPr>
        <w:t>deny all</w:t>
      </w:r>
      <w:r>
        <w:t xml:space="preserve">, there is no need to configure a </w:t>
      </w:r>
      <w:r>
        <w:rPr>
          <w:b/>
        </w:rPr>
        <w:t xml:space="preserve">deny </w:t>
      </w:r>
      <w:proofErr w:type="spellStart"/>
      <w:r w:rsidR="00D866B7">
        <w:rPr>
          <w:b/>
        </w:rPr>
        <w:t>ip</w:t>
      </w:r>
      <w:proofErr w:type="spellEnd"/>
      <w:r w:rsidR="00D866B7">
        <w:rPr>
          <w:b/>
        </w:rPr>
        <w:t xml:space="preserve"> </w:t>
      </w:r>
      <w:r w:rsidRPr="00861902">
        <w:rPr>
          <w:b/>
          <w:noProof/>
        </w:rPr>
        <w:t xml:space="preserve">any any </w:t>
      </w:r>
      <w:r w:rsidRPr="00861902">
        <w:rPr>
          <w:noProof/>
        </w:rPr>
        <w:t>statement.</w:t>
      </w:r>
    </w:p>
    <w:p w:rsidR="006B4DF2" w:rsidRPr="00861902" w:rsidRDefault="00EB56A3" w:rsidP="003A5D1D">
      <w:pPr>
        <w:pStyle w:val="CMD"/>
        <w:rPr>
          <w:noProof/>
          <w:highlight w:val="lightGray"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access-list 110 permit ip 192.168.1.0 0.0.0.255 192.168.3.0 0.0.0.255</w:t>
      </w:r>
    </w:p>
    <w:p w:rsidR="006B4DF2" w:rsidRPr="003952FB" w:rsidRDefault="008A68C3" w:rsidP="008A68C3">
      <w:pPr>
        <w:pStyle w:val="StepHead"/>
      </w:pPr>
      <w:r w:rsidRPr="003952FB">
        <w:t>Configure the IKE Phase 1 ISAKMP policy on R1.</w:t>
      </w:r>
    </w:p>
    <w:p w:rsidR="006B4DF2" w:rsidRDefault="006B4DF2" w:rsidP="003A5D1D">
      <w:pPr>
        <w:pStyle w:val="BodyTextL25"/>
      </w:pPr>
      <w:r w:rsidRPr="00861902">
        <w:rPr>
          <w:noProof/>
        </w:rPr>
        <w:t xml:space="preserve">Configure the </w:t>
      </w:r>
      <w:r w:rsidRPr="00AC7B4D">
        <w:rPr>
          <w:b/>
          <w:noProof/>
        </w:rPr>
        <w:t>crypto ISAKMP policy</w:t>
      </w:r>
      <w:r w:rsidRPr="00861902">
        <w:rPr>
          <w:noProof/>
        </w:rPr>
        <w:t xml:space="preserve"> </w:t>
      </w:r>
      <w:r w:rsidRPr="00861902">
        <w:rPr>
          <w:b/>
          <w:noProof/>
        </w:rPr>
        <w:t>10</w:t>
      </w:r>
      <w:r w:rsidRPr="00861902">
        <w:rPr>
          <w:noProof/>
        </w:rPr>
        <w:t xml:space="preserve"> properties on </w:t>
      </w:r>
      <w:r w:rsidRPr="00AC7B4D">
        <w:rPr>
          <w:noProof/>
        </w:rPr>
        <w:t>R1</w:t>
      </w:r>
      <w:r w:rsidRPr="00861902">
        <w:rPr>
          <w:noProof/>
        </w:rPr>
        <w:t xml:space="preserve"> along with the shared crypto key </w:t>
      </w:r>
      <w:r w:rsidRPr="00AC7B4D">
        <w:rPr>
          <w:b/>
          <w:noProof/>
        </w:rPr>
        <w:t>vpnpa55</w:t>
      </w:r>
      <w:r w:rsidRPr="00861902">
        <w:rPr>
          <w:noProof/>
        </w:rPr>
        <w:t>. Refer to the ISAKMP Phase 1 table for the specific parameters to configure. Default values do not have to be configured</w:t>
      </w:r>
      <w:r w:rsidR="00F13D16" w:rsidRPr="00861902">
        <w:rPr>
          <w:noProof/>
        </w:rPr>
        <w:t>.</w:t>
      </w:r>
      <w:r>
        <w:t xml:space="preserve"> </w:t>
      </w:r>
      <w:r w:rsidR="00F13D16">
        <w:t>T</w:t>
      </w:r>
      <w:r>
        <w:t>herefore</w:t>
      </w:r>
      <w:r w:rsidR="003A5D1D">
        <w:t>,</w:t>
      </w:r>
      <w:r>
        <w:t xml:space="preserve"> only the encryption</w:t>
      </w:r>
      <w:r w:rsidR="00F13D16">
        <w:t xml:space="preserve"> method</w:t>
      </w:r>
      <w:r>
        <w:t>, key exchange method, and DH method must be configured.</w:t>
      </w:r>
    </w:p>
    <w:p w:rsidR="008A68C3" w:rsidRDefault="008A68C3" w:rsidP="003A5D1D">
      <w:pPr>
        <w:pStyle w:val="BodyTextL25"/>
      </w:pPr>
      <w:r w:rsidRPr="008A68C3">
        <w:rPr>
          <w:b/>
        </w:rPr>
        <w:t>Note</w:t>
      </w:r>
      <w:r>
        <w:t xml:space="preserve">: </w:t>
      </w:r>
      <w:r w:rsidRPr="008A68C3">
        <w:t>The highest DH group currently supported by Packet Tracer is group 5. In a production network, you would configure at least DH 14.</w:t>
      </w:r>
    </w:p>
    <w:p w:rsidR="006B4DF2" w:rsidRPr="00F63BFF" w:rsidRDefault="00EB56A3" w:rsidP="003A5D1D">
      <w:pPr>
        <w:pStyle w:val="CMD"/>
      </w:pPr>
      <w:proofErr w:type="gramStart"/>
      <w:r w:rsidRPr="00EB56A3">
        <w:t>R1(</w:t>
      </w:r>
      <w:proofErr w:type="spellStart"/>
      <w:proofErr w:type="gramEnd"/>
      <w:r w:rsidRPr="00EB56A3">
        <w:t>config</w:t>
      </w:r>
      <w:proofErr w:type="spellEnd"/>
      <w:r w:rsidRPr="00EB56A3">
        <w:t xml:space="preserve">)# </w:t>
      </w:r>
      <w:r w:rsidRPr="00EB56A3">
        <w:rPr>
          <w:b/>
        </w:rPr>
        <w:t xml:space="preserve">crypto </w:t>
      </w:r>
      <w:proofErr w:type="spellStart"/>
      <w:r w:rsidRPr="00EB56A3">
        <w:rPr>
          <w:b/>
        </w:rPr>
        <w:t>isakmp</w:t>
      </w:r>
      <w:proofErr w:type="spellEnd"/>
      <w:r w:rsidRPr="00EB56A3">
        <w:rPr>
          <w:b/>
        </w:rPr>
        <w:t xml:space="preserve"> policy 10</w:t>
      </w:r>
    </w:p>
    <w:p w:rsidR="006B4DF2" w:rsidRPr="00F63BFF" w:rsidRDefault="00EB56A3" w:rsidP="003A5D1D">
      <w:pPr>
        <w:pStyle w:val="CMD"/>
      </w:pPr>
      <w:proofErr w:type="gramStart"/>
      <w:r w:rsidRPr="00EB56A3">
        <w:t>R1(</w:t>
      </w:r>
      <w:proofErr w:type="spellStart"/>
      <w:proofErr w:type="gramEnd"/>
      <w:r w:rsidRPr="00EB56A3">
        <w:t>config-isakmp</w:t>
      </w:r>
      <w:proofErr w:type="spellEnd"/>
      <w:r w:rsidRPr="00EB56A3">
        <w:t xml:space="preserve">)# </w:t>
      </w:r>
      <w:r w:rsidRPr="00EB56A3">
        <w:rPr>
          <w:b/>
        </w:rPr>
        <w:t xml:space="preserve">encryption </w:t>
      </w:r>
      <w:proofErr w:type="spellStart"/>
      <w:r w:rsidRPr="00EB56A3">
        <w:rPr>
          <w:b/>
        </w:rPr>
        <w:t>aes</w:t>
      </w:r>
      <w:proofErr w:type="spellEnd"/>
      <w:r w:rsidR="00D81FCE">
        <w:rPr>
          <w:b/>
        </w:rPr>
        <w:t xml:space="preserve"> 256</w:t>
      </w:r>
    </w:p>
    <w:p w:rsidR="006B4DF2" w:rsidRPr="00F63BFF" w:rsidRDefault="00EB56A3" w:rsidP="003A5D1D">
      <w:pPr>
        <w:pStyle w:val="CMD"/>
      </w:pPr>
      <w:proofErr w:type="gramStart"/>
      <w:r w:rsidRPr="00EB56A3">
        <w:t>R1(</w:t>
      </w:r>
      <w:proofErr w:type="spellStart"/>
      <w:proofErr w:type="gramEnd"/>
      <w:r w:rsidRPr="00EB56A3">
        <w:t>config-isakmp</w:t>
      </w:r>
      <w:proofErr w:type="spellEnd"/>
      <w:r w:rsidRPr="00EB56A3">
        <w:t xml:space="preserve">)# </w:t>
      </w:r>
      <w:r w:rsidRPr="00EB56A3">
        <w:rPr>
          <w:b/>
        </w:rPr>
        <w:t>authentication pre-share</w:t>
      </w:r>
    </w:p>
    <w:p w:rsidR="006B4DF2" w:rsidRPr="00F63BFF" w:rsidRDefault="00EB56A3" w:rsidP="003A5D1D">
      <w:pPr>
        <w:pStyle w:val="CMD"/>
      </w:pPr>
      <w:proofErr w:type="gramStart"/>
      <w:r w:rsidRPr="00EB56A3">
        <w:t>R1(</w:t>
      </w:r>
      <w:proofErr w:type="spellStart"/>
      <w:proofErr w:type="gramEnd"/>
      <w:r w:rsidRPr="00EB56A3">
        <w:t>config-isakmp</w:t>
      </w:r>
      <w:proofErr w:type="spellEnd"/>
      <w:r w:rsidRPr="00EB56A3">
        <w:t xml:space="preserve">)# </w:t>
      </w:r>
      <w:r w:rsidRPr="00EB56A3">
        <w:rPr>
          <w:b/>
        </w:rPr>
        <w:t xml:space="preserve">group </w:t>
      </w:r>
      <w:r w:rsidR="001415DC">
        <w:rPr>
          <w:b/>
        </w:rPr>
        <w:t>5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R1(config-isakmp)# </w:t>
      </w:r>
      <w:r w:rsidRPr="00861902">
        <w:rPr>
          <w:b/>
          <w:noProof/>
        </w:rPr>
        <w:t>exit</w:t>
      </w:r>
    </w:p>
    <w:p w:rsidR="006B4DF2" w:rsidRPr="00861902" w:rsidRDefault="00EB56A3" w:rsidP="003A5D1D">
      <w:pPr>
        <w:pStyle w:val="CMD"/>
        <w:rPr>
          <w:noProof/>
          <w:highlight w:val="lightGray"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crypto isakmp key vpnpa55 address 10.2.2.2</w:t>
      </w:r>
    </w:p>
    <w:p w:rsidR="006B4DF2" w:rsidRPr="00861902" w:rsidRDefault="006B4DF2" w:rsidP="00CC340C">
      <w:pPr>
        <w:pStyle w:val="StepHead"/>
        <w:rPr>
          <w:noProof/>
        </w:rPr>
      </w:pPr>
      <w:r w:rsidRPr="00861902">
        <w:rPr>
          <w:noProof/>
        </w:rPr>
        <w:t xml:space="preserve">Configure the </w:t>
      </w:r>
      <w:r w:rsidR="008A68C3">
        <w:rPr>
          <w:noProof/>
        </w:rPr>
        <w:t>IKE</w:t>
      </w:r>
      <w:r w:rsidRPr="00861902">
        <w:rPr>
          <w:noProof/>
        </w:rPr>
        <w:t xml:space="preserve"> Phase 2 </w:t>
      </w:r>
      <w:r w:rsidR="008A68C3">
        <w:rPr>
          <w:noProof/>
        </w:rPr>
        <w:t>IPsec policy</w:t>
      </w:r>
      <w:r w:rsidRPr="00861902">
        <w:rPr>
          <w:noProof/>
        </w:rPr>
        <w:t xml:space="preserve"> on R1.</w:t>
      </w:r>
    </w:p>
    <w:p w:rsidR="003659DA" w:rsidRDefault="006B4DF2" w:rsidP="003659DA">
      <w:pPr>
        <w:pStyle w:val="SubStepAlpha"/>
      </w:pPr>
      <w:r w:rsidRPr="00861902">
        <w:rPr>
          <w:rFonts w:cs="Arial"/>
          <w:noProof/>
          <w:color w:val="000000"/>
          <w:szCs w:val="20"/>
        </w:rPr>
        <w:t xml:space="preserve">Create </w:t>
      </w:r>
      <w:r w:rsidRPr="00861902">
        <w:rPr>
          <w:noProof/>
        </w:rPr>
        <w:t xml:space="preserve">the transform-set VPN-SET to use </w:t>
      </w:r>
      <w:r w:rsidRPr="00861902">
        <w:rPr>
          <w:b/>
          <w:noProof/>
        </w:rPr>
        <w:t>esp-</w:t>
      </w:r>
      <w:r w:rsidR="008C2541">
        <w:rPr>
          <w:b/>
          <w:noProof/>
        </w:rPr>
        <w:t>a</w:t>
      </w:r>
      <w:r w:rsidR="008C2541" w:rsidRPr="00861902">
        <w:rPr>
          <w:b/>
          <w:noProof/>
        </w:rPr>
        <w:t>es</w:t>
      </w:r>
      <w:r w:rsidR="008C2541" w:rsidRPr="00861902">
        <w:rPr>
          <w:noProof/>
        </w:rPr>
        <w:t xml:space="preserve"> </w:t>
      </w:r>
      <w:r w:rsidRPr="00861902">
        <w:rPr>
          <w:noProof/>
        </w:rPr>
        <w:t xml:space="preserve">and </w:t>
      </w:r>
      <w:r w:rsidRPr="00861902">
        <w:rPr>
          <w:b/>
          <w:noProof/>
        </w:rPr>
        <w:t>esp-sha-hmac</w:t>
      </w:r>
      <w:r w:rsidRPr="00861902">
        <w:rPr>
          <w:noProof/>
        </w:rPr>
        <w:t>.</w:t>
      </w:r>
    </w:p>
    <w:p w:rsidR="003659DA" w:rsidRDefault="003659DA" w:rsidP="003659DA">
      <w:pPr>
        <w:pStyle w:val="CMD"/>
      </w:pPr>
      <w:proofErr w:type="gramStart"/>
      <w:r w:rsidRPr="00EB56A3">
        <w:t>R1(</w:t>
      </w:r>
      <w:proofErr w:type="spellStart"/>
      <w:proofErr w:type="gramEnd"/>
      <w:r w:rsidRPr="00EB56A3">
        <w:t>config</w:t>
      </w:r>
      <w:proofErr w:type="spellEnd"/>
      <w:r w:rsidRPr="00EB56A3">
        <w:t xml:space="preserve">)# </w:t>
      </w:r>
      <w:r w:rsidRPr="003659DA">
        <w:rPr>
          <w:b/>
        </w:rPr>
        <w:t xml:space="preserve">crypto </w:t>
      </w:r>
      <w:proofErr w:type="spellStart"/>
      <w:r w:rsidRPr="003659DA">
        <w:rPr>
          <w:b/>
        </w:rPr>
        <w:t>ipsec</w:t>
      </w:r>
      <w:proofErr w:type="spellEnd"/>
      <w:r w:rsidRPr="003659DA">
        <w:rPr>
          <w:b/>
        </w:rPr>
        <w:t xml:space="preserve"> transform-set VPN-SET </w:t>
      </w:r>
      <w:proofErr w:type="spellStart"/>
      <w:r w:rsidRPr="003659DA">
        <w:rPr>
          <w:b/>
        </w:rPr>
        <w:t>esp-</w:t>
      </w:r>
      <w:r w:rsidR="00555732">
        <w:rPr>
          <w:b/>
        </w:rPr>
        <w:t>aes</w:t>
      </w:r>
      <w:proofErr w:type="spellEnd"/>
      <w:r w:rsidR="00555732" w:rsidRPr="003659DA">
        <w:rPr>
          <w:b/>
        </w:rPr>
        <w:t xml:space="preserve"> </w:t>
      </w:r>
      <w:proofErr w:type="spellStart"/>
      <w:r w:rsidRPr="003659DA">
        <w:rPr>
          <w:b/>
        </w:rPr>
        <w:t>esp-sha-hmac</w:t>
      </w:r>
      <w:proofErr w:type="spellEnd"/>
    </w:p>
    <w:p w:rsidR="006B4DF2" w:rsidRDefault="003659DA" w:rsidP="003659DA">
      <w:pPr>
        <w:pStyle w:val="SubStepAlpha"/>
      </w:pPr>
      <w:r w:rsidRPr="00861902">
        <w:rPr>
          <w:noProof/>
        </w:rPr>
        <w:t>C</w:t>
      </w:r>
      <w:r w:rsidR="006B4DF2" w:rsidRPr="00861902">
        <w:rPr>
          <w:noProof/>
        </w:rPr>
        <w:t xml:space="preserve">reate the crypto map </w:t>
      </w:r>
      <w:r w:rsidR="006B4DF2" w:rsidRPr="00AC7B4D">
        <w:rPr>
          <w:noProof/>
        </w:rPr>
        <w:t>VPN-MAP</w:t>
      </w:r>
      <w:r w:rsidR="006B4DF2" w:rsidRPr="00861902">
        <w:rPr>
          <w:noProof/>
        </w:rPr>
        <w:t xml:space="preserve"> that binds all of the Phase 2 parameters together. Use sequence number </w:t>
      </w:r>
      <w:r w:rsidR="006B4DF2" w:rsidRPr="00AC7B4D">
        <w:rPr>
          <w:noProof/>
        </w:rPr>
        <w:t>10</w:t>
      </w:r>
      <w:r w:rsidR="006B4DF2" w:rsidRPr="00861902">
        <w:rPr>
          <w:noProof/>
        </w:rPr>
        <w:t xml:space="preserve"> and identify it as </w:t>
      </w:r>
      <w:r w:rsidR="006B4DF2" w:rsidRPr="00AC7B4D">
        <w:rPr>
          <w:noProof/>
        </w:rPr>
        <w:t>an ipsec-isakmp</w:t>
      </w:r>
      <w:r w:rsidR="006B4DF2" w:rsidRPr="00861902">
        <w:rPr>
          <w:noProof/>
        </w:rPr>
        <w:t xml:space="preserve"> map.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crypto map VPN-MAP 10 ipsec-isakmp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description VPN connection to R3</w:t>
      </w:r>
    </w:p>
    <w:p w:rsidR="006B4DF2" w:rsidRPr="00861902" w:rsidRDefault="00EB56A3" w:rsidP="003A5D1D">
      <w:pPr>
        <w:pStyle w:val="CMD"/>
        <w:rPr>
          <w:b/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set peer 10.2.2.2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set transform-set VPN-SET</w:t>
      </w:r>
    </w:p>
    <w:p w:rsidR="006B4DF2" w:rsidRPr="00861902" w:rsidRDefault="00EB56A3" w:rsidP="003A5D1D">
      <w:pPr>
        <w:pStyle w:val="CMD"/>
        <w:rPr>
          <w:b/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match address 110</w:t>
      </w:r>
    </w:p>
    <w:p w:rsidR="006B4DF2" w:rsidRDefault="00EB56A3" w:rsidP="003A5D1D">
      <w:pPr>
        <w:pStyle w:val="CMD"/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exit</w:t>
      </w:r>
    </w:p>
    <w:p w:rsidR="006B4DF2" w:rsidRPr="00EB0DE7" w:rsidRDefault="006B4DF2" w:rsidP="003A5D1D">
      <w:pPr>
        <w:pStyle w:val="StepHead"/>
      </w:pPr>
      <w:r w:rsidRPr="00861902">
        <w:rPr>
          <w:noProof/>
        </w:rPr>
        <w:lastRenderedPageBreak/>
        <w:t>Configure the crypto map on the outgoing interface.</w:t>
      </w:r>
    </w:p>
    <w:p w:rsidR="006B4DF2" w:rsidRDefault="003659DA" w:rsidP="003A5D1D">
      <w:pPr>
        <w:pStyle w:val="BodyTextL25"/>
      </w:pPr>
      <w:r>
        <w:t>B</w:t>
      </w:r>
      <w:r w:rsidR="006B4DF2">
        <w:t xml:space="preserve">ind the </w:t>
      </w:r>
      <w:r w:rsidR="006B4DF2" w:rsidRPr="00AC7B4D">
        <w:rPr>
          <w:b/>
        </w:rPr>
        <w:t>VPN-MAP</w:t>
      </w:r>
      <w:r w:rsidR="006B4DF2">
        <w:t xml:space="preserve"> crypto map to the outgoing Serial 0/0/0 interface.</w:t>
      </w:r>
    </w:p>
    <w:p w:rsidR="006B4DF2" w:rsidRPr="00EB7A59" w:rsidRDefault="006B4DF2" w:rsidP="003A5D1D">
      <w:pPr>
        <w:pStyle w:val="CMD"/>
      </w:pPr>
      <w:proofErr w:type="gramStart"/>
      <w:r w:rsidRPr="00EB7A59">
        <w:t>R1(</w:t>
      </w:r>
      <w:proofErr w:type="spellStart"/>
      <w:proofErr w:type="gramEnd"/>
      <w:r w:rsidRPr="00EB7A59">
        <w:t>config</w:t>
      </w:r>
      <w:proofErr w:type="spellEnd"/>
      <w:r w:rsidRPr="00EB7A59">
        <w:t xml:space="preserve">)# </w:t>
      </w:r>
      <w:r w:rsidR="007B02B3">
        <w:rPr>
          <w:b/>
        </w:rPr>
        <w:t>interface s</w:t>
      </w:r>
      <w:r w:rsidR="00EB56A3" w:rsidRPr="00EB56A3">
        <w:rPr>
          <w:b/>
        </w:rPr>
        <w:t>0/0/0</w:t>
      </w:r>
    </w:p>
    <w:p w:rsidR="006B4DF2" w:rsidRPr="00EB7A59" w:rsidRDefault="006B4DF2" w:rsidP="003A5D1D">
      <w:pPr>
        <w:pStyle w:val="CMD"/>
      </w:pPr>
      <w:proofErr w:type="gramStart"/>
      <w:r w:rsidRPr="00EB7A59">
        <w:t>R1(</w:t>
      </w:r>
      <w:proofErr w:type="spellStart"/>
      <w:proofErr w:type="gramEnd"/>
      <w:r w:rsidRPr="00EB7A59">
        <w:t>config</w:t>
      </w:r>
      <w:proofErr w:type="spellEnd"/>
      <w:r w:rsidRPr="00EB7A59">
        <w:t xml:space="preserve">-if)# </w:t>
      </w:r>
      <w:r w:rsidR="00EB56A3" w:rsidRPr="00EB56A3">
        <w:rPr>
          <w:b/>
        </w:rPr>
        <w:t>crypto map VPN-MAP</w:t>
      </w:r>
    </w:p>
    <w:p w:rsidR="006B4DF2" w:rsidRPr="00EB5ADD" w:rsidRDefault="006B4DF2" w:rsidP="003A5D1D">
      <w:pPr>
        <w:pStyle w:val="PartHead"/>
      </w:pPr>
      <w:r>
        <w:t>Configure IPsec Parameters on R3</w:t>
      </w:r>
    </w:p>
    <w:p w:rsidR="00B055F8" w:rsidRDefault="00B055F8" w:rsidP="00B055F8">
      <w:pPr>
        <w:pStyle w:val="StepHead"/>
        <w:ind w:left="792" w:hanging="792"/>
      </w:pPr>
      <w:r>
        <w:t>Enable the Security Technology package.</w:t>
      </w:r>
    </w:p>
    <w:p w:rsidR="00B055F8" w:rsidRDefault="00B055F8" w:rsidP="00B055F8">
      <w:pPr>
        <w:pStyle w:val="SubStepAlpha"/>
      </w:pPr>
      <w:r>
        <w:t xml:space="preserve">On </w:t>
      </w:r>
      <w:r w:rsidRPr="00AC7B4D">
        <w:t>R3</w:t>
      </w:r>
      <w:r>
        <w:t xml:space="preserve">, issue the </w:t>
      </w:r>
      <w:r>
        <w:rPr>
          <w:b/>
        </w:rPr>
        <w:t>show version</w:t>
      </w:r>
      <w:r>
        <w:t xml:space="preserve"> command to verify that the </w:t>
      </w:r>
      <w:r w:rsidR="00861902">
        <w:t xml:space="preserve">Security </w:t>
      </w:r>
      <w:r>
        <w:t xml:space="preserve">Technology </w:t>
      </w:r>
      <w:r w:rsidR="007E2516">
        <w:t>p</w:t>
      </w:r>
      <w:r>
        <w:t>ackage license information has been enabled.</w:t>
      </w:r>
    </w:p>
    <w:p w:rsidR="00B055F8" w:rsidRDefault="00B055F8" w:rsidP="00B055F8">
      <w:pPr>
        <w:pStyle w:val="SubStepAlpha"/>
      </w:pPr>
      <w:r>
        <w:t xml:space="preserve">If the Security Technology package has not been enabled, enable the package and reload </w:t>
      </w:r>
      <w:r w:rsidRPr="00AC7B4D">
        <w:t>R3</w:t>
      </w:r>
      <w:r>
        <w:t>.</w:t>
      </w:r>
    </w:p>
    <w:p w:rsidR="006B4DF2" w:rsidRPr="00EB0DE7" w:rsidRDefault="006B4DF2" w:rsidP="003A5D1D">
      <w:pPr>
        <w:pStyle w:val="StepHead"/>
      </w:pPr>
      <w:r w:rsidRPr="00EB0DE7">
        <w:t>Configure router R3 to support a site-to-site VPN with R1.</w:t>
      </w:r>
    </w:p>
    <w:p w:rsidR="006B4DF2" w:rsidRPr="00861902" w:rsidRDefault="00861902" w:rsidP="003A5D1D">
      <w:pPr>
        <w:pStyle w:val="BodyTextL25"/>
        <w:rPr>
          <w:noProof/>
        </w:rPr>
      </w:pPr>
      <w:r>
        <w:t>C</w:t>
      </w:r>
      <w:r w:rsidR="006B4DF2">
        <w:t xml:space="preserve">onfigure </w:t>
      </w:r>
      <w:r w:rsidR="006B4DF2" w:rsidRPr="00861902">
        <w:rPr>
          <w:noProof/>
        </w:rPr>
        <w:t xml:space="preserve">reciprocating parameters on </w:t>
      </w:r>
      <w:r w:rsidR="006B4DF2" w:rsidRPr="00AC7B4D">
        <w:rPr>
          <w:noProof/>
        </w:rPr>
        <w:t>R3</w:t>
      </w:r>
      <w:r w:rsidR="006B4DF2" w:rsidRPr="00861902">
        <w:rPr>
          <w:noProof/>
        </w:rPr>
        <w:t xml:space="preserve">. Configure ACL </w:t>
      </w:r>
      <w:r w:rsidR="006B4DF2" w:rsidRPr="00AC7B4D">
        <w:rPr>
          <w:noProof/>
        </w:rPr>
        <w:t>110</w:t>
      </w:r>
      <w:r w:rsidR="006B4DF2" w:rsidRPr="00861902">
        <w:rPr>
          <w:noProof/>
        </w:rPr>
        <w:t xml:space="preserve"> identifying the traffic from the LAN on </w:t>
      </w:r>
      <w:r w:rsidR="006B4DF2" w:rsidRPr="00AC7B4D">
        <w:rPr>
          <w:noProof/>
        </w:rPr>
        <w:t>R3</w:t>
      </w:r>
      <w:r w:rsidR="006B4DF2" w:rsidRPr="00861902">
        <w:rPr>
          <w:noProof/>
        </w:rPr>
        <w:t xml:space="preserve"> to the LAN on </w:t>
      </w:r>
      <w:r w:rsidR="006B4DF2" w:rsidRPr="00AC7B4D">
        <w:rPr>
          <w:noProof/>
        </w:rPr>
        <w:t>R1</w:t>
      </w:r>
      <w:r w:rsidR="006B4DF2" w:rsidRPr="00861902">
        <w:rPr>
          <w:noProof/>
        </w:rPr>
        <w:t xml:space="preserve"> as interesting.</w:t>
      </w:r>
    </w:p>
    <w:p w:rsidR="006B4DF2" w:rsidRPr="00EB0DE7" w:rsidRDefault="00EB56A3" w:rsidP="003A5D1D">
      <w:pPr>
        <w:pStyle w:val="CMD"/>
        <w:rPr>
          <w:highlight w:val="lightGray"/>
        </w:rPr>
      </w:pPr>
      <w:r w:rsidRPr="00861902">
        <w:rPr>
          <w:noProof/>
        </w:rPr>
        <w:t xml:space="preserve">R3(config)# </w:t>
      </w:r>
      <w:r w:rsidRPr="00861902">
        <w:rPr>
          <w:b/>
          <w:noProof/>
        </w:rPr>
        <w:t>access-list 110 permit ip 192.168.3.0 0.0.0.255 192.168.1.0 0.0.0.255</w:t>
      </w:r>
    </w:p>
    <w:p w:rsidR="006B4DF2" w:rsidRPr="00861902" w:rsidRDefault="006B4DF2" w:rsidP="003A5D1D">
      <w:pPr>
        <w:pStyle w:val="StepHead"/>
        <w:rPr>
          <w:noProof/>
        </w:rPr>
      </w:pPr>
      <w:r w:rsidRPr="00861902">
        <w:rPr>
          <w:noProof/>
        </w:rPr>
        <w:t>Configure the</w:t>
      </w:r>
      <w:r w:rsidR="00FD6E32">
        <w:rPr>
          <w:noProof/>
        </w:rPr>
        <w:t xml:space="preserve"> IKE Phase 1</w:t>
      </w:r>
      <w:r w:rsidRPr="00861902">
        <w:rPr>
          <w:noProof/>
        </w:rPr>
        <w:t xml:space="preserve"> ISAKMP properties on R3.</w:t>
      </w:r>
    </w:p>
    <w:p w:rsidR="006B4DF2" w:rsidRPr="00861902" w:rsidRDefault="006B4DF2" w:rsidP="003A5D1D">
      <w:pPr>
        <w:pStyle w:val="BodyTextL25"/>
        <w:rPr>
          <w:noProof/>
        </w:rPr>
      </w:pPr>
      <w:r w:rsidRPr="00861902">
        <w:rPr>
          <w:noProof/>
        </w:rPr>
        <w:t xml:space="preserve">Configure the crypto ISAKMP policy </w:t>
      </w:r>
      <w:r w:rsidRPr="00AC7B4D">
        <w:rPr>
          <w:noProof/>
        </w:rPr>
        <w:t>10</w:t>
      </w:r>
      <w:r w:rsidRPr="00861902">
        <w:rPr>
          <w:noProof/>
        </w:rPr>
        <w:t xml:space="preserve"> properties on </w:t>
      </w:r>
      <w:r w:rsidRPr="00AC7B4D">
        <w:rPr>
          <w:noProof/>
        </w:rPr>
        <w:t>R3</w:t>
      </w:r>
      <w:r w:rsidRPr="00861902">
        <w:rPr>
          <w:noProof/>
        </w:rPr>
        <w:t xml:space="preserve"> along with the shared crypto key </w:t>
      </w:r>
      <w:r w:rsidRPr="00AC7B4D">
        <w:rPr>
          <w:noProof/>
        </w:rPr>
        <w:t>vpnpa55</w:t>
      </w:r>
      <w:r w:rsidRPr="00861902">
        <w:rPr>
          <w:noProof/>
        </w:rPr>
        <w:t>.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R3(config)# </w:t>
      </w:r>
      <w:r w:rsidRPr="00861902">
        <w:rPr>
          <w:b/>
          <w:noProof/>
        </w:rPr>
        <w:t>crypto isakmp policy 10</w:t>
      </w:r>
    </w:p>
    <w:p w:rsidR="006B4DF2" w:rsidRPr="00F63BFF" w:rsidRDefault="00EB56A3" w:rsidP="003A5D1D">
      <w:pPr>
        <w:pStyle w:val="CMD"/>
        <w:rPr>
          <w:b/>
        </w:rPr>
      </w:pPr>
      <w:r w:rsidRPr="00861902">
        <w:rPr>
          <w:noProof/>
        </w:rPr>
        <w:t xml:space="preserve">R3(config-isakmp)# </w:t>
      </w:r>
      <w:r w:rsidRPr="00861902">
        <w:rPr>
          <w:b/>
          <w:noProof/>
        </w:rPr>
        <w:t>encryption aes</w:t>
      </w:r>
      <w:r w:rsidR="00BF2137">
        <w:rPr>
          <w:b/>
        </w:rPr>
        <w:t xml:space="preserve"> 256</w:t>
      </w:r>
    </w:p>
    <w:p w:rsidR="006B4DF2" w:rsidRPr="00F63BFF" w:rsidRDefault="00EB56A3" w:rsidP="003A5D1D">
      <w:pPr>
        <w:pStyle w:val="CMD"/>
      </w:pPr>
      <w:proofErr w:type="gramStart"/>
      <w:r w:rsidRPr="00EB56A3">
        <w:t>R3(</w:t>
      </w:r>
      <w:proofErr w:type="spellStart"/>
      <w:proofErr w:type="gramEnd"/>
      <w:r w:rsidRPr="00EB56A3">
        <w:t>config-isakmp</w:t>
      </w:r>
      <w:proofErr w:type="spellEnd"/>
      <w:r w:rsidRPr="00EB56A3">
        <w:t xml:space="preserve">)# </w:t>
      </w:r>
      <w:r w:rsidRPr="00EB56A3">
        <w:rPr>
          <w:b/>
        </w:rPr>
        <w:t>authentication pre-share</w:t>
      </w:r>
    </w:p>
    <w:p w:rsidR="006B4DF2" w:rsidRPr="00F63BFF" w:rsidRDefault="00EB56A3" w:rsidP="003A5D1D">
      <w:pPr>
        <w:pStyle w:val="CMD"/>
        <w:rPr>
          <w:b/>
        </w:rPr>
      </w:pPr>
      <w:proofErr w:type="gramStart"/>
      <w:r w:rsidRPr="00EB56A3">
        <w:t>R3(</w:t>
      </w:r>
      <w:proofErr w:type="spellStart"/>
      <w:proofErr w:type="gramEnd"/>
      <w:r w:rsidRPr="00EB56A3">
        <w:t>config-isakmp</w:t>
      </w:r>
      <w:proofErr w:type="spellEnd"/>
      <w:r w:rsidRPr="00EB56A3">
        <w:t xml:space="preserve">)# </w:t>
      </w:r>
      <w:r w:rsidRPr="00EB56A3">
        <w:rPr>
          <w:b/>
        </w:rPr>
        <w:t xml:space="preserve">group </w:t>
      </w:r>
      <w:r w:rsidR="00BF2137">
        <w:rPr>
          <w:b/>
        </w:rPr>
        <w:t>5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R3(config-isakmp)# </w:t>
      </w:r>
      <w:r w:rsidRPr="00861902">
        <w:rPr>
          <w:b/>
          <w:noProof/>
        </w:rPr>
        <w:t>exit</w:t>
      </w:r>
      <w:r w:rsidRPr="00861902">
        <w:rPr>
          <w:noProof/>
        </w:rPr>
        <w:t xml:space="preserve"> </w:t>
      </w:r>
    </w:p>
    <w:p w:rsidR="006B4DF2" w:rsidRDefault="00EB56A3" w:rsidP="003A5D1D">
      <w:pPr>
        <w:pStyle w:val="CMD"/>
        <w:rPr>
          <w:highlight w:val="lightGray"/>
        </w:rPr>
      </w:pPr>
      <w:r w:rsidRPr="00861902">
        <w:rPr>
          <w:noProof/>
        </w:rPr>
        <w:t xml:space="preserve">R3(config)# </w:t>
      </w:r>
      <w:r w:rsidRPr="00861902">
        <w:rPr>
          <w:b/>
          <w:noProof/>
        </w:rPr>
        <w:t>crypto isakmp key vpnpa55 address 10.1.1.2</w:t>
      </w:r>
    </w:p>
    <w:p w:rsidR="006B4DF2" w:rsidRPr="00EB0DE7" w:rsidRDefault="00FD6E32" w:rsidP="00FD6E32">
      <w:pPr>
        <w:pStyle w:val="StepHead"/>
        <w:rPr>
          <w:noProof/>
        </w:rPr>
      </w:pPr>
      <w:r w:rsidRPr="00861902">
        <w:rPr>
          <w:noProof/>
        </w:rPr>
        <w:t xml:space="preserve">Configure the </w:t>
      </w:r>
      <w:r>
        <w:rPr>
          <w:noProof/>
        </w:rPr>
        <w:t>IKE</w:t>
      </w:r>
      <w:r w:rsidRPr="00861902">
        <w:rPr>
          <w:noProof/>
        </w:rPr>
        <w:t xml:space="preserve"> Phase 2 </w:t>
      </w:r>
      <w:r>
        <w:rPr>
          <w:noProof/>
        </w:rPr>
        <w:t>IPsec policy</w:t>
      </w:r>
      <w:r w:rsidRPr="00861902">
        <w:rPr>
          <w:noProof/>
        </w:rPr>
        <w:t xml:space="preserve"> on </w:t>
      </w:r>
      <w:bookmarkStart w:id="0" w:name="_GoBack"/>
      <w:bookmarkEnd w:id="0"/>
      <w:r w:rsidR="006B4DF2" w:rsidRPr="00EB0DE7">
        <w:t>R</w:t>
      </w:r>
      <w:r w:rsidR="00427D77">
        <w:t>3</w:t>
      </w:r>
      <w:r w:rsidR="006B4DF2" w:rsidRPr="00EB0DE7">
        <w:t>.</w:t>
      </w:r>
    </w:p>
    <w:p w:rsidR="006B4DF2" w:rsidRDefault="00861902" w:rsidP="00E94E97">
      <w:pPr>
        <w:pStyle w:val="SubStepAlpha"/>
      </w:pPr>
      <w:r>
        <w:rPr>
          <w:rFonts w:cs="Arial"/>
          <w:color w:val="000000"/>
          <w:szCs w:val="20"/>
        </w:rPr>
        <w:t>C</w:t>
      </w:r>
      <w:r w:rsidR="006B4DF2">
        <w:rPr>
          <w:rFonts w:cs="Arial"/>
          <w:color w:val="000000"/>
          <w:szCs w:val="20"/>
        </w:rPr>
        <w:t xml:space="preserve">reate </w:t>
      </w:r>
      <w:r w:rsidR="006B4DF2">
        <w:t xml:space="preserve">the transform-set </w:t>
      </w:r>
      <w:r w:rsidR="006B4DF2" w:rsidRPr="00AC7B4D">
        <w:t>VPN-SET</w:t>
      </w:r>
      <w:r w:rsidR="006B4DF2">
        <w:t xml:space="preserve"> to use </w:t>
      </w:r>
      <w:proofErr w:type="spellStart"/>
      <w:r w:rsidR="006B4DF2" w:rsidRPr="004E6BC9">
        <w:rPr>
          <w:b/>
        </w:rPr>
        <w:t>esp-</w:t>
      </w:r>
      <w:r w:rsidR="008C2541">
        <w:rPr>
          <w:b/>
        </w:rPr>
        <w:t>aes</w:t>
      </w:r>
      <w:proofErr w:type="spellEnd"/>
      <w:r w:rsidR="006B4DF2">
        <w:t xml:space="preserve"> and </w:t>
      </w:r>
      <w:proofErr w:type="spellStart"/>
      <w:r w:rsidR="006B4DF2" w:rsidRPr="004E6BC9">
        <w:rPr>
          <w:b/>
        </w:rPr>
        <w:t>esp-sha-hmac</w:t>
      </w:r>
      <w:proofErr w:type="spellEnd"/>
      <w:r w:rsidR="006B4DF2">
        <w:t>.</w:t>
      </w:r>
    </w:p>
    <w:p w:rsidR="00E94E97" w:rsidRDefault="00EB56A3" w:rsidP="003A5D1D">
      <w:pPr>
        <w:pStyle w:val="CMD"/>
        <w:rPr>
          <w:b/>
        </w:rPr>
      </w:pPr>
      <w:proofErr w:type="gramStart"/>
      <w:r w:rsidRPr="00EB56A3">
        <w:t>R3(</w:t>
      </w:r>
      <w:proofErr w:type="spellStart"/>
      <w:proofErr w:type="gramEnd"/>
      <w:r w:rsidRPr="00EB56A3">
        <w:t>config</w:t>
      </w:r>
      <w:proofErr w:type="spellEnd"/>
      <w:r w:rsidRPr="00EB56A3">
        <w:t xml:space="preserve">)# </w:t>
      </w:r>
      <w:r w:rsidRPr="00EB56A3">
        <w:rPr>
          <w:b/>
        </w:rPr>
        <w:t xml:space="preserve">crypto </w:t>
      </w:r>
      <w:proofErr w:type="spellStart"/>
      <w:r w:rsidRPr="00EB56A3">
        <w:rPr>
          <w:b/>
        </w:rPr>
        <w:t>ipsec</w:t>
      </w:r>
      <w:proofErr w:type="spellEnd"/>
      <w:r w:rsidRPr="00EB56A3">
        <w:rPr>
          <w:b/>
        </w:rPr>
        <w:t xml:space="preserve"> transform-set VPN-SET </w:t>
      </w:r>
      <w:proofErr w:type="spellStart"/>
      <w:r w:rsidRPr="00EB56A3">
        <w:rPr>
          <w:b/>
        </w:rPr>
        <w:t>esp-</w:t>
      </w:r>
      <w:r w:rsidR="00BF2137">
        <w:rPr>
          <w:b/>
        </w:rPr>
        <w:t>aes</w:t>
      </w:r>
      <w:proofErr w:type="spellEnd"/>
      <w:r w:rsidRPr="00EB56A3">
        <w:rPr>
          <w:b/>
        </w:rPr>
        <w:t xml:space="preserve"> </w:t>
      </w:r>
      <w:proofErr w:type="spellStart"/>
      <w:r w:rsidRPr="00EB56A3">
        <w:rPr>
          <w:b/>
        </w:rPr>
        <w:t>esp-sha-hmac</w:t>
      </w:r>
      <w:proofErr w:type="spellEnd"/>
    </w:p>
    <w:p w:rsidR="006B4DF2" w:rsidRPr="00861902" w:rsidRDefault="00E94E97" w:rsidP="00E94E97">
      <w:pPr>
        <w:pStyle w:val="SubStepAlpha"/>
        <w:rPr>
          <w:noProof/>
        </w:rPr>
      </w:pPr>
      <w:r w:rsidRPr="00861902">
        <w:rPr>
          <w:noProof/>
        </w:rPr>
        <w:t xml:space="preserve">Create the crypto map </w:t>
      </w:r>
      <w:r w:rsidRPr="00AC7B4D">
        <w:rPr>
          <w:noProof/>
        </w:rPr>
        <w:t>VPN-MAP</w:t>
      </w:r>
      <w:r w:rsidRPr="00861902">
        <w:rPr>
          <w:noProof/>
        </w:rPr>
        <w:t xml:space="preserve"> that binds all of the Phase 2 parameters together. Use sequence number </w:t>
      </w:r>
      <w:r w:rsidRPr="00AC7B4D">
        <w:rPr>
          <w:noProof/>
        </w:rPr>
        <w:t>10</w:t>
      </w:r>
      <w:r w:rsidRPr="00861902">
        <w:rPr>
          <w:noProof/>
        </w:rPr>
        <w:t xml:space="preserve"> and identify it as an </w:t>
      </w:r>
      <w:r w:rsidRPr="00AC7B4D">
        <w:rPr>
          <w:noProof/>
        </w:rPr>
        <w:t>ipsec-isakmp</w:t>
      </w:r>
      <w:r w:rsidRPr="00861902">
        <w:rPr>
          <w:noProof/>
        </w:rPr>
        <w:t xml:space="preserve"> map.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R3(config)# </w:t>
      </w:r>
      <w:r w:rsidRPr="00861902">
        <w:rPr>
          <w:b/>
          <w:noProof/>
        </w:rPr>
        <w:t>crypto map VPN-MAP 10 ipsec-isakmp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description VPN connection to R1</w:t>
      </w:r>
    </w:p>
    <w:p w:rsidR="006B4DF2" w:rsidRPr="00861902" w:rsidRDefault="00EB56A3" w:rsidP="003A5D1D">
      <w:pPr>
        <w:pStyle w:val="CMD"/>
        <w:rPr>
          <w:b/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set peer 10.1.1.2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set transform-set VPN-SET</w:t>
      </w:r>
    </w:p>
    <w:p w:rsidR="006B4DF2" w:rsidRPr="00861902" w:rsidRDefault="00EB56A3" w:rsidP="003A5D1D">
      <w:pPr>
        <w:pStyle w:val="CMD"/>
        <w:rPr>
          <w:b/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match address 110</w:t>
      </w:r>
    </w:p>
    <w:p w:rsidR="006B4DF2" w:rsidRDefault="00EB56A3" w:rsidP="003A5D1D">
      <w:pPr>
        <w:pStyle w:val="CMD"/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exit</w:t>
      </w:r>
    </w:p>
    <w:p w:rsidR="006B4DF2" w:rsidRPr="00EB0DE7" w:rsidRDefault="006B4DF2" w:rsidP="003A5D1D">
      <w:pPr>
        <w:pStyle w:val="StepHead"/>
      </w:pPr>
      <w:r w:rsidRPr="00861902">
        <w:rPr>
          <w:noProof/>
        </w:rPr>
        <w:t>Configure the crypto map on the outgoing interface.</w:t>
      </w:r>
    </w:p>
    <w:p w:rsidR="006B4DF2" w:rsidRDefault="00E94E97" w:rsidP="003A5D1D">
      <w:pPr>
        <w:pStyle w:val="BodyTextL25"/>
      </w:pPr>
      <w:r>
        <w:t>B</w:t>
      </w:r>
      <w:r w:rsidR="006B4DF2">
        <w:t>ind the</w:t>
      </w:r>
      <w:r w:rsidR="006B4DF2" w:rsidRPr="00EB0DE7">
        <w:rPr>
          <w:b/>
        </w:rPr>
        <w:t xml:space="preserve"> </w:t>
      </w:r>
      <w:r w:rsidR="006B4DF2" w:rsidRPr="00AC7B4D">
        <w:t>VPN-MAP</w:t>
      </w:r>
      <w:r w:rsidR="006B4DF2">
        <w:t xml:space="preserve"> crypto map to the outgoing Serial 0/0/1 interface. </w:t>
      </w:r>
      <w:r w:rsidR="006B4DF2" w:rsidRPr="000B2FF9">
        <w:rPr>
          <w:b/>
        </w:rPr>
        <w:t>Note</w:t>
      </w:r>
      <w:r w:rsidR="00EB56A3" w:rsidRPr="00EB56A3">
        <w:t>:</w:t>
      </w:r>
      <w:r w:rsidR="006B4DF2">
        <w:t xml:space="preserve"> This is not graded.</w:t>
      </w:r>
    </w:p>
    <w:p w:rsidR="006B4DF2" w:rsidRPr="00EB7A59" w:rsidRDefault="006B4DF2" w:rsidP="003A5D1D">
      <w:pPr>
        <w:pStyle w:val="CMD"/>
      </w:pPr>
      <w:proofErr w:type="gramStart"/>
      <w:r w:rsidRPr="00EB7A59">
        <w:t>R3(</w:t>
      </w:r>
      <w:proofErr w:type="spellStart"/>
      <w:proofErr w:type="gramEnd"/>
      <w:r w:rsidRPr="00EB7A59">
        <w:t>config</w:t>
      </w:r>
      <w:proofErr w:type="spellEnd"/>
      <w:r w:rsidRPr="00EB7A59">
        <w:t xml:space="preserve">)# </w:t>
      </w:r>
      <w:r w:rsidR="007B02B3">
        <w:rPr>
          <w:b/>
        </w:rPr>
        <w:t>interface s</w:t>
      </w:r>
      <w:r w:rsidR="00EB56A3" w:rsidRPr="00EB56A3">
        <w:rPr>
          <w:b/>
        </w:rPr>
        <w:t>0/0/1</w:t>
      </w:r>
    </w:p>
    <w:p w:rsidR="006B4DF2" w:rsidRPr="00EB7A59" w:rsidRDefault="006B4DF2" w:rsidP="003A5D1D">
      <w:pPr>
        <w:pStyle w:val="CMD"/>
      </w:pPr>
      <w:proofErr w:type="gramStart"/>
      <w:r w:rsidRPr="00EB7A59">
        <w:t>R3(</w:t>
      </w:r>
      <w:proofErr w:type="spellStart"/>
      <w:proofErr w:type="gramEnd"/>
      <w:r w:rsidRPr="00EB7A59">
        <w:t>config</w:t>
      </w:r>
      <w:proofErr w:type="spellEnd"/>
      <w:r w:rsidRPr="00EB7A59">
        <w:t xml:space="preserve">-if)# </w:t>
      </w:r>
      <w:r w:rsidR="00EB56A3" w:rsidRPr="00EB56A3">
        <w:rPr>
          <w:b/>
        </w:rPr>
        <w:t>crypto map VPN-MAP</w:t>
      </w:r>
    </w:p>
    <w:p w:rsidR="006B4DF2" w:rsidRPr="00EB5ADD" w:rsidRDefault="006B4DF2" w:rsidP="003A5D1D">
      <w:pPr>
        <w:pStyle w:val="PartHead"/>
      </w:pPr>
      <w:r>
        <w:lastRenderedPageBreak/>
        <w:t>Verify the IPsec VPN</w:t>
      </w:r>
    </w:p>
    <w:p w:rsidR="006B4DF2" w:rsidRPr="00861902" w:rsidRDefault="006B4DF2" w:rsidP="003A5D1D">
      <w:pPr>
        <w:pStyle w:val="StepHead"/>
        <w:rPr>
          <w:noProof/>
        </w:rPr>
      </w:pPr>
      <w:r w:rsidRPr="00861902">
        <w:rPr>
          <w:noProof/>
        </w:rPr>
        <w:t>Verify the tunnel prior to interesting traffic.</w:t>
      </w:r>
    </w:p>
    <w:p w:rsidR="006B4DF2" w:rsidRDefault="006B4DF2" w:rsidP="003A5D1D">
      <w:pPr>
        <w:pStyle w:val="BodyTextL25"/>
      </w:pPr>
      <w:r w:rsidRPr="00861902">
        <w:rPr>
          <w:noProof/>
        </w:rPr>
        <w:t xml:space="preserve">Issue the </w:t>
      </w:r>
      <w:r w:rsidRPr="00861902">
        <w:rPr>
          <w:b/>
          <w:noProof/>
        </w:rPr>
        <w:t xml:space="preserve">show crypto ipsec sa </w:t>
      </w:r>
      <w:r w:rsidRPr="00861902">
        <w:rPr>
          <w:noProof/>
        </w:rPr>
        <w:t xml:space="preserve">command on </w:t>
      </w:r>
      <w:r w:rsidRPr="00AC7B4D">
        <w:rPr>
          <w:noProof/>
        </w:rPr>
        <w:t>R1</w:t>
      </w:r>
      <w:r w:rsidRPr="00861902">
        <w:rPr>
          <w:noProof/>
        </w:rPr>
        <w:t>. Notice that the number of packets encapsulated, encrypted, decapsulated</w:t>
      </w:r>
      <w:r w:rsidR="00861902" w:rsidRPr="00861902">
        <w:rPr>
          <w:noProof/>
        </w:rPr>
        <w:t>,</w:t>
      </w:r>
      <w:r w:rsidRPr="00861902">
        <w:rPr>
          <w:noProof/>
        </w:rPr>
        <w:t xml:space="preserve"> and decrypted are all set to 0.</w:t>
      </w:r>
    </w:p>
    <w:p w:rsidR="006B4DF2" w:rsidRPr="00EB0DE7" w:rsidRDefault="006B4DF2" w:rsidP="003A5D1D">
      <w:pPr>
        <w:pStyle w:val="StepHead"/>
      </w:pPr>
      <w:r w:rsidRPr="00EB0DE7">
        <w:t>Create interesting traffic.</w:t>
      </w:r>
    </w:p>
    <w:p w:rsidR="006B4DF2" w:rsidRDefault="00861902" w:rsidP="003A5D1D">
      <w:pPr>
        <w:pStyle w:val="BodyTextL25"/>
      </w:pPr>
      <w:r>
        <w:t>Ping PC-C f</w:t>
      </w:r>
      <w:r w:rsidR="006B4DF2">
        <w:t xml:space="preserve">rom </w:t>
      </w:r>
      <w:r w:rsidR="006B4DF2" w:rsidRPr="00AC7B4D">
        <w:t>PC-A</w:t>
      </w:r>
      <w:r w:rsidR="006B4DF2">
        <w:t>.</w:t>
      </w:r>
    </w:p>
    <w:p w:rsidR="006B4DF2" w:rsidRPr="00861902" w:rsidRDefault="006B4DF2" w:rsidP="003A5D1D">
      <w:pPr>
        <w:pStyle w:val="StepHead"/>
        <w:rPr>
          <w:noProof/>
        </w:rPr>
      </w:pPr>
      <w:r w:rsidRPr="00861902">
        <w:rPr>
          <w:noProof/>
        </w:rPr>
        <w:t>Verify the tunnel after interesting traffic.</w:t>
      </w:r>
    </w:p>
    <w:p w:rsidR="006B4DF2" w:rsidRDefault="006B4DF2" w:rsidP="003A5D1D">
      <w:pPr>
        <w:pStyle w:val="BodyTextL25"/>
      </w:pPr>
      <w:r w:rsidRPr="00861902">
        <w:rPr>
          <w:noProof/>
        </w:rPr>
        <w:t xml:space="preserve">On </w:t>
      </w:r>
      <w:r w:rsidRPr="00AC7B4D">
        <w:rPr>
          <w:noProof/>
        </w:rPr>
        <w:t>R1</w:t>
      </w:r>
      <w:r w:rsidRPr="00861902">
        <w:rPr>
          <w:noProof/>
        </w:rPr>
        <w:t xml:space="preserve">, re-issue the </w:t>
      </w:r>
      <w:r w:rsidRPr="00861902">
        <w:rPr>
          <w:b/>
          <w:noProof/>
        </w:rPr>
        <w:t xml:space="preserve">show crypto ipsec sa </w:t>
      </w:r>
      <w:r w:rsidRPr="00861902">
        <w:rPr>
          <w:noProof/>
        </w:rPr>
        <w:t xml:space="preserve">command. </w:t>
      </w:r>
      <w:r w:rsidR="00861902">
        <w:t>N</w:t>
      </w:r>
      <w:r>
        <w:t>otice that the number of packets is more than 0</w:t>
      </w:r>
      <w:r w:rsidR="00861902">
        <w:t>, which</w:t>
      </w:r>
      <w:r>
        <w:t xml:space="preserve"> indicat</w:t>
      </w:r>
      <w:r w:rsidR="00861902">
        <w:t>es</w:t>
      </w:r>
      <w:r>
        <w:t xml:space="preserve"> that the IPsec VPN tunnel is working.</w:t>
      </w:r>
    </w:p>
    <w:p w:rsidR="006B4DF2" w:rsidRPr="00EB0DE7" w:rsidRDefault="006B4DF2" w:rsidP="003A5D1D">
      <w:pPr>
        <w:pStyle w:val="StepHead"/>
      </w:pPr>
      <w:r w:rsidRPr="00EB0DE7">
        <w:t>Create uninteresting traffic.</w:t>
      </w:r>
    </w:p>
    <w:p w:rsidR="006B4DF2" w:rsidRDefault="00861902" w:rsidP="003A5D1D">
      <w:pPr>
        <w:pStyle w:val="BodyTextL25"/>
      </w:pPr>
      <w:r>
        <w:t>Ping PC-B f</w:t>
      </w:r>
      <w:r w:rsidR="006B4DF2">
        <w:t xml:space="preserve">rom </w:t>
      </w:r>
      <w:r w:rsidR="006B4DF2" w:rsidRPr="00AC7B4D">
        <w:t>PC-A</w:t>
      </w:r>
      <w:r w:rsidR="006B4DF2">
        <w:t>.</w:t>
      </w:r>
      <w:r w:rsidR="00CA648A">
        <w:t xml:space="preserve"> </w:t>
      </w:r>
      <w:r w:rsidR="00CA648A" w:rsidRPr="00AC7B4D">
        <w:rPr>
          <w:b/>
        </w:rPr>
        <w:t>Note</w:t>
      </w:r>
      <w:r w:rsidR="00CA648A" w:rsidRPr="00CA648A">
        <w:t>:</w:t>
      </w:r>
      <w:r w:rsidR="00CA648A">
        <w:t xml:space="preserve"> Issuing a ping from router R1 to </w:t>
      </w:r>
      <w:r w:rsidR="00CA648A" w:rsidRPr="00861902">
        <w:rPr>
          <w:noProof/>
        </w:rPr>
        <w:t>PC-C</w:t>
      </w:r>
      <w:r w:rsidR="00CA648A">
        <w:t xml:space="preserve"> or R3 to PC-A is not interesting traffic.</w:t>
      </w:r>
    </w:p>
    <w:p w:rsidR="006B4DF2" w:rsidRPr="00EB0DE7" w:rsidRDefault="006B4DF2" w:rsidP="003A5D1D">
      <w:pPr>
        <w:pStyle w:val="StepHead"/>
      </w:pPr>
      <w:r w:rsidRPr="00EB0DE7">
        <w:t>Verify the tunnel.</w:t>
      </w:r>
    </w:p>
    <w:p w:rsidR="006B4DF2" w:rsidRDefault="006B4DF2" w:rsidP="003A5D1D">
      <w:pPr>
        <w:pStyle w:val="BodyTextL25"/>
      </w:pPr>
      <w:r w:rsidRPr="00861902">
        <w:rPr>
          <w:noProof/>
        </w:rPr>
        <w:t xml:space="preserve">On R1, re-issue the </w:t>
      </w:r>
      <w:r w:rsidRPr="00861902">
        <w:rPr>
          <w:b/>
          <w:noProof/>
        </w:rPr>
        <w:t xml:space="preserve">show crypto ipsec sa </w:t>
      </w:r>
      <w:r w:rsidRPr="00861902">
        <w:rPr>
          <w:noProof/>
        </w:rPr>
        <w:t>command.</w:t>
      </w:r>
      <w:r>
        <w:t xml:space="preserve"> </w:t>
      </w:r>
      <w:r w:rsidR="00E94E97">
        <w:t>N</w:t>
      </w:r>
      <w:r>
        <w:t>otice that the number of packets has not changed</w:t>
      </w:r>
      <w:r w:rsidR="00861902">
        <w:t>, which</w:t>
      </w:r>
      <w:r>
        <w:t xml:space="preserve"> verif</w:t>
      </w:r>
      <w:r w:rsidR="00861902">
        <w:t>ies</w:t>
      </w:r>
      <w:r>
        <w:t xml:space="preserve"> that uninteresting traffic is not encrypted.</w:t>
      </w:r>
    </w:p>
    <w:p w:rsidR="006B4DF2" w:rsidRPr="00861902" w:rsidRDefault="006B4DF2" w:rsidP="003A5D1D">
      <w:pPr>
        <w:pStyle w:val="StepHead"/>
        <w:rPr>
          <w:noProof/>
        </w:rPr>
      </w:pPr>
      <w:r w:rsidRPr="00861902">
        <w:rPr>
          <w:noProof/>
        </w:rPr>
        <w:t>Check results.</w:t>
      </w:r>
    </w:p>
    <w:p w:rsidR="008557D2" w:rsidRDefault="006B4DF2" w:rsidP="00B7234D">
      <w:pPr>
        <w:pStyle w:val="BodyTextL25"/>
        <w:rPr>
          <w:highlight w:val="lightGray"/>
        </w:rPr>
      </w:pPr>
      <w:r w:rsidRPr="00861902">
        <w:rPr>
          <w:noProof/>
        </w:rPr>
        <w:t xml:space="preserve">Your completion percentage should be 100%. Click </w:t>
      </w:r>
      <w:r w:rsidRPr="00861902">
        <w:rPr>
          <w:b/>
          <w:noProof/>
        </w:rPr>
        <w:t>Check Results</w:t>
      </w:r>
      <w:r w:rsidRPr="00861902">
        <w:rPr>
          <w:noProof/>
        </w:rPr>
        <w:t xml:space="preserve"> to </w:t>
      </w:r>
      <w:r w:rsidR="00B8503E" w:rsidRPr="00861902">
        <w:rPr>
          <w:noProof/>
        </w:rPr>
        <w:t>see</w:t>
      </w:r>
      <w:r w:rsidR="00E94E97" w:rsidRPr="00861902">
        <w:rPr>
          <w:noProof/>
        </w:rPr>
        <w:t xml:space="preserve"> </w:t>
      </w:r>
      <w:r w:rsidRPr="00861902">
        <w:rPr>
          <w:noProof/>
        </w:rPr>
        <w:t>feedback and verification of which required components have been completed.</w:t>
      </w:r>
    </w:p>
    <w:p w:rsidR="00356068" w:rsidRPr="00411B76" w:rsidRDefault="00356068" w:rsidP="00356068">
      <w:pPr>
        <w:pStyle w:val="LabSection"/>
        <w:rPr>
          <w:rStyle w:val="LabSectionGray"/>
        </w:rPr>
      </w:pPr>
      <w:r w:rsidRPr="00411B76">
        <w:rPr>
          <w:rStyle w:val="LabSectionGray"/>
        </w:rPr>
        <w:t>!!! Script for R1</w:t>
      </w:r>
    </w:p>
    <w:p w:rsidR="007B02B3" w:rsidRDefault="007B02B3" w:rsidP="007B02B3">
      <w:pPr>
        <w:pStyle w:val="DevConfigs"/>
        <w:rPr>
          <w:rStyle w:val="DevConfigGray"/>
        </w:rPr>
      </w:pPr>
      <w:proofErr w:type="spellStart"/>
      <w:proofErr w:type="gramStart"/>
      <w:r w:rsidRPr="005B6A3D">
        <w:rPr>
          <w:rStyle w:val="DevConfigGray"/>
        </w:rPr>
        <w:t>config</w:t>
      </w:r>
      <w:proofErr w:type="spellEnd"/>
      <w:proofErr w:type="gramEnd"/>
      <w:r w:rsidRPr="005B6A3D">
        <w:rPr>
          <w:rStyle w:val="DevConfigGray"/>
        </w:rPr>
        <w:t xml:space="preserve"> t</w:t>
      </w:r>
    </w:p>
    <w:p w:rsidR="007B02B3" w:rsidRPr="00B05858" w:rsidRDefault="007B02B3" w:rsidP="007B02B3">
      <w:pPr>
        <w:pStyle w:val="DevConfigs"/>
      </w:pPr>
      <w:proofErr w:type="gramStart"/>
      <w:r w:rsidRPr="00B05858">
        <w:rPr>
          <w:rStyle w:val="DevConfigGray"/>
        </w:rPr>
        <w:t>license</w:t>
      </w:r>
      <w:proofErr w:type="gramEnd"/>
      <w:r w:rsidRPr="00B05858">
        <w:rPr>
          <w:rStyle w:val="DevConfigGray"/>
        </w:rPr>
        <w:t xml:space="preserve"> boot module c1900 technology-package securityk9</w:t>
      </w:r>
    </w:p>
    <w:p w:rsidR="007B02B3" w:rsidRPr="00B05858" w:rsidRDefault="007B02B3" w:rsidP="007B02B3">
      <w:pPr>
        <w:pStyle w:val="DevConfigs"/>
      </w:pPr>
      <w:proofErr w:type="gramStart"/>
      <w:r>
        <w:rPr>
          <w:rStyle w:val="DevConfigGray"/>
        </w:rPr>
        <w:t>yes</w:t>
      </w:r>
      <w:proofErr w:type="gramEnd"/>
    </w:p>
    <w:p w:rsidR="007B02B3" w:rsidRDefault="007B02B3" w:rsidP="007B02B3">
      <w:pPr>
        <w:pStyle w:val="DevConfigs"/>
        <w:rPr>
          <w:rStyle w:val="DevConfigGray"/>
        </w:rPr>
      </w:pPr>
      <w:proofErr w:type="gramStart"/>
      <w:r w:rsidRPr="00B05858">
        <w:rPr>
          <w:rStyle w:val="DevConfigGray"/>
        </w:rPr>
        <w:t>end</w:t>
      </w:r>
      <w:proofErr w:type="gramEnd"/>
    </w:p>
    <w:p w:rsidR="00427D77" w:rsidRDefault="00427D77" w:rsidP="007B02B3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copy</w:t>
      </w:r>
      <w:proofErr w:type="gramEnd"/>
      <w:r>
        <w:rPr>
          <w:rStyle w:val="DevConfigGray"/>
        </w:rPr>
        <w:t xml:space="preserve"> running-</w:t>
      </w:r>
      <w:proofErr w:type="spellStart"/>
      <w:r>
        <w:rPr>
          <w:rStyle w:val="DevConfigGray"/>
        </w:rPr>
        <w:t>config</w:t>
      </w:r>
      <w:proofErr w:type="spellEnd"/>
      <w:r>
        <w:rPr>
          <w:rStyle w:val="DevConfigGray"/>
        </w:rPr>
        <w:t xml:space="preserve"> startup-</w:t>
      </w:r>
      <w:proofErr w:type="spellStart"/>
      <w:r>
        <w:rPr>
          <w:rStyle w:val="DevConfigGray"/>
        </w:rPr>
        <w:t>config</w:t>
      </w:r>
      <w:proofErr w:type="spellEnd"/>
    </w:p>
    <w:p w:rsidR="00120469" w:rsidRPr="00B05858" w:rsidRDefault="00120469" w:rsidP="007B02B3">
      <w:pPr>
        <w:pStyle w:val="DevConfigs"/>
      </w:pPr>
    </w:p>
    <w:p w:rsidR="007B02B3" w:rsidRDefault="007B02B3" w:rsidP="007B02B3">
      <w:pPr>
        <w:pStyle w:val="DevConfigs"/>
        <w:rPr>
          <w:rStyle w:val="DevConfigGray"/>
        </w:rPr>
      </w:pPr>
      <w:proofErr w:type="gramStart"/>
      <w:r w:rsidRPr="00B05858">
        <w:rPr>
          <w:rStyle w:val="DevConfigGray"/>
        </w:rPr>
        <w:t>reload</w:t>
      </w:r>
      <w:proofErr w:type="gramEnd"/>
    </w:p>
    <w:p w:rsidR="007B02B3" w:rsidRPr="00B05858" w:rsidRDefault="007B02B3" w:rsidP="007B02B3">
      <w:pPr>
        <w:pStyle w:val="DevConfigs"/>
      </w:pPr>
    </w:p>
    <w:p w:rsidR="00BF76DD" w:rsidRDefault="00BF76DD" w:rsidP="00356068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config</w:t>
      </w:r>
      <w:proofErr w:type="spellEnd"/>
      <w:proofErr w:type="gramEnd"/>
      <w:r>
        <w:rPr>
          <w:rStyle w:val="DevConfigGray"/>
        </w:rPr>
        <w:t xml:space="preserve"> t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861902">
        <w:rPr>
          <w:rStyle w:val="DevConfigGray"/>
          <w:noProof/>
        </w:rPr>
        <w:t>access-list 110 permit ip 192.168.1.0 0.0.0.255 192.168.3.0 0.0.0.255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861902">
        <w:rPr>
          <w:rStyle w:val="DevConfigGray"/>
          <w:noProof/>
        </w:rPr>
        <w:t>crypto</w:t>
      </w:r>
      <w:r w:rsidRPr="00411B76">
        <w:rPr>
          <w:rStyle w:val="DevConfigGray"/>
        </w:rPr>
        <w:t xml:space="preserve"> </w:t>
      </w:r>
      <w:proofErr w:type="spellStart"/>
      <w:r w:rsidRPr="00411B76">
        <w:rPr>
          <w:rStyle w:val="DevConfigGray"/>
        </w:rPr>
        <w:t>isakmp</w:t>
      </w:r>
      <w:proofErr w:type="spellEnd"/>
      <w:r w:rsidRPr="00411B76">
        <w:rPr>
          <w:rStyle w:val="DevConfigGray"/>
        </w:rPr>
        <w:t xml:space="preserve"> policy 10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encryption</w:t>
      </w:r>
      <w:proofErr w:type="gramEnd"/>
      <w:r w:rsidRPr="00411B76">
        <w:rPr>
          <w:rStyle w:val="DevConfigGray"/>
        </w:rPr>
        <w:t xml:space="preserve"> </w:t>
      </w:r>
      <w:proofErr w:type="spellStart"/>
      <w:r w:rsidRPr="00411B76">
        <w:rPr>
          <w:rStyle w:val="DevConfigGray"/>
        </w:rPr>
        <w:t>aes</w:t>
      </w:r>
      <w:proofErr w:type="spellEnd"/>
      <w:r w:rsidR="00427D77">
        <w:rPr>
          <w:rStyle w:val="DevConfigGray"/>
        </w:rPr>
        <w:t xml:space="preserve"> 256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authentication</w:t>
      </w:r>
      <w:proofErr w:type="gramEnd"/>
      <w:r w:rsidRPr="00411B76">
        <w:rPr>
          <w:rStyle w:val="DevConfigGray"/>
        </w:rPr>
        <w:t xml:space="preserve"> pre-share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group</w:t>
      </w:r>
      <w:proofErr w:type="gramEnd"/>
      <w:r w:rsidRPr="00411B76">
        <w:rPr>
          <w:rStyle w:val="DevConfigGray"/>
        </w:rPr>
        <w:t xml:space="preserve"> </w:t>
      </w:r>
      <w:r w:rsidR="00427D77">
        <w:rPr>
          <w:rStyle w:val="DevConfigGray"/>
        </w:rPr>
        <w:t>5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exit</w:t>
      </w:r>
      <w:proofErr w:type="gramEnd"/>
    </w:p>
    <w:p w:rsidR="00356068" w:rsidRPr="00411B76" w:rsidRDefault="00356068" w:rsidP="00356068">
      <w:pPr>
        <w:pStyle w:val="DevConfigs"/>
        <w:rPr>
          <w:rStyle w:val="DevConfigGray"/>
        </w:rPr>
      </w:pPr>
      <w:r w:rsidRPr="00861902">
        <w:rPr>
          <w:rStyle w:val="DevConfigGray"/>
          <w:noProof/>
        </w:rPr>
        <w:t>crypto isakmp key vpnpa55 address 10.2.2.2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proofErr w:type="gramStart"/>
      <w:r w:rsidRPr="00411B76">
        <w:rPr>
          <w:rStyle w:val="DevConfigGray"/>
        </w:rPr>
        <w:t>crypto</w:t>
      </w:r>
      <w:proofErr w:type="gramEnd"/>
      <w:r w:rsidRPr="00411B76">
        <w:rPr>
          <w:rStyle w:val="DevConfigGray"/>
        </w:rPr>
        <w:t xml:space="preserve"> </w:t>
      </w:r>
      <w:proofErr w:type="spellStart"/>
      <w:r w:rsidRPr="00411B76">
        <w:rPr>
          <w:rStyle w:val="DevConfigGray"/>
        </w:rPr>
        <w:t>ipsec</w:t>
      </w:r>
      <w:proofErr w:type="spellEnd"/>
      <w:r w:rsidRPr="00411B76">
        <w:rPr>
          <w:rStyle w:val="DevConfigGray"/>
        </w:rPr>
        <w:t xml:space="preserve"> transform-set VPN-SET </w:t>
      </w:r>
      <w:proofErr w:type="spellStart"/>
      <w:r w:rsidRPr="00411B76">
        <w:rPr>
          <w:rStyle w:val="DevConfigGray"/>
        </w:rPr>
        <w:t>esp-</w:t>
      </w:r>
      <w:r w:rsidR="00427D77">
        <w:rPr>
          <w:rStyle w:val="DevConfigGray"/>
        </w:rPr>
        <w:t>a</w:t>
      </w:r>
      <w:r w:rsidRPr="00411B76">
        <w:rPr>
          <w:rStyle w:val="DevConfigGray"/>
        </w:rPr>
        <w:t>es</w:t>
      </w:r>
      <w:proofErr w:type="spellEnd"/>
      <w:r w:rsidRPr="00411B76">
        <w:rPr>
          <w:rStyle w:val="DevConfigGray"/>
        </w:rPr>
        <w:t xml:space="preserve"> </w:t>
      </w:r>
      <w:proofErr w:type="spellStart"/>
      <w:r w:rsidRPr="00411B76">
        <w:rPr>
          <w:rStyle w:val="DevConfigGray"/>
        </w:rPr>
        <w:t>esp-sha-hmac</w:t>
      </w:r>
      <w:proofErr w:type="spellEnd"/>
    </w:p>
    <w:p w:rsidR="00356068" w:rsidRPr="00411B76" w:rsidRDefault="00356068" w:rsidP="00356068">
      <w:pPr>
        <w:pStyle w:val="DevConfigs"/>
        <w:rPr>
          <w:rStyle w:val="DevConfigGray"/>
        </w:rPr>
      </w:pPr>
      <w:proofErr w:type="gramStart"/>
      <w:r w:rsidRPr="00411B76">
        <w:rPr>
          <w:rStyle w:val="DevConfigGray"/>
        </w:rPr>
        <w:t>crypto</w:t>
      </w:r>
      <w:proofErr w:type="gramEnd"/>
      <w:r w:rsidRPr="00411B76">
        <w:rPr>
          <w:rStyle w:val="DevConfigGray"/>
        </w:rPr>
        <w:t xml:space="preserve"> map VPN-MAP 10 </w:t>
      </w:r>
      <w:proofErr w:type="spellStart"/>
      <w:r w:rsidRPr="00411B76">
        <w:rPr>
          <w:rStyle w:val="DevConfigGray"/>
        </w:rPr>
        <w:t>ipsec-isakmp</w:t>
      </w:r>
      <w:proofErr w:type="spellEnd"/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description</w:t>
      </w:r>
      <w:proofErr w:type="gramEnd"/>
      <w:r w:rsidRPr="00411B76">
        <w:rPr>
          <w:rStyle w:val="DevConfigGray"/>
        </w:rPr>
        <w:t xml:space="preserve"> VPN connection to R3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set</w:t>
      </w:r>
      <w:proofErr w:type="gramEnd"/>
      <w:r w:rsidRPr="00411B76">
        <w:rPr>
          <w:rStyle w:val="DevConfigGray"/>
        </w:rPr>
        <w:t xml:space="preserve"> peer 10.2.2.2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set</w:t>
      </w:r>
      <w:proofErr w:type="gramEnd"/>
      <w:r w:rsidRPr="00411B76">
        <w:rPr>
          <w:rStyle w:val="DevConfigGray"/>
        </w:rPr>
        <w:t xml:space="preserve"> transform-set VPN-SET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match</w:t>
      </w:r>
      <w:proofErr w:type="gramEnd"/>
      <w:r w:rsidRPr="00411B76">
        <w:rPr>
          <w:rStyle w:val="DevConfigGray"/>
        </w:rPr>
        <w:t xml:space="preserve"> address 110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exit</w:t>
      </w:r>
      <w:proofErr w:type="gramEnd"/>
    </w:p>
    <w:p w:rsidR="00356068" w:rsidRPr="00411B76" w:rsidRDefault="00356068" w:rsidP="00356068">
      <w:pPr>
        <w:pStyle w:val="DevConfigs"/>
        <w:rPr>
          <w:rStyle w:val="DevConfigGray"/>
        </w:rPr>
      </w:pPr>
      <w:proofErr w:type="gramStart"/>
      <w:r w:rsidRPr="00411B76">
        <w:rPr>
          <w:rStyle w:val="DevConfigGray"/>
        </w:rPr>
        <w:lastRenderedPageBreak/>
        <w:t>interface</w:t>
      </w:r>
      <w:proofErr w:type="gramEnd"/>
      <w:r w:rsidRPr="00411B76">
        <w:rPr>
          <w:rStyle w:val="DevConfigGray"/>
        </w:rPr>
        <w:t xml:space="preserve"> S0/0/0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crypto</w:t>
      </w:r>
      <w:proofErr w:type="gramEnd"/>
      <w:r w:rsidRPr="00411B76">
        <w:rPr>
          <w:rStyle w:val="DevConfigGray"/>
        </w:rPr>
        <w:t xml:space="preserve"> map VPN-MAP</w:t>
      </w:r>
    </w:p>
    <w:p w:rsidR="00356068" w:rsidRPr="00411B76" w:rsidRDefault="00356068" w:rsidP="00356068">
      <w:pPr>
        <w:pStyle w:val="LabSection"/>
        <w:rPr>
          <w:rStyle w:val="LabSectionGray"/>
        </w:rPr>
      </w:pPr>
      <w:r w:rsidRPr="00411B76">
        <w:rPr>
          <w:rStyle w:val="LabSectionGray"/>
        </w:rPr>
        <w:t>!!! Script for R3</w:t>
      </w:r>
    </w:p>
    <w:p w:rsidR="00BF76DD" w:rsidRDefault="00BF76DD" w:rsidP="00356068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config</w:t>
      </w:r>
      <w:proofErr w:type="spellEnd"/>
      <w:proofErr w:type="gramEnd"/>
      <w:r>
        <w:rPr>
          <w:rStyle w:val="DevConfigGray"/>
        </w:rPr>
        <w:t xml:space="preserve"> t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861902">
        <w:rPr>
          <w:rStyle w:val="DevConfigGray"/>
          <w:noProof/>
        </w:rPr>
        <w:t>access-list 110 permit ip 192.168.3.0 0.0.0.255 192.168.1.0 0.0.0.255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proofErr w:type="gramStart"/>
      <w:r w:rsidRPr="00411B76">
        <w:rPr>
          <w:rStyle w:val="DevConfigGray"/>
        </w:rPr>
        <w:t>crypto</w:t>
      </w:r>
      <w:proofErr w:type="gramEnd"/>
      <w:r w:rsidRPr="00411B76">
        <w:rPr>
          <w:rStyle w:val="DevConfigGray"/>
        </w:rPr>
        <w:t xml:space="preserve"> </w:t>
      </w:r>
      <w:proofErr w:type="spellStart"/>
      <w:r w:rsidRPr="00411B76">
        <w:rPr>
          <w:rStyle w:val="DevConfigGray"/>
        </w:rPr>
        <w:t>isakmp</w:t>
      </w:r>
      <w:proofErr w:type="spellEnd"/>
      <w:r w:rsidRPr="00411B76">
        <w:rPr>
          <w:rStyle w:val="DevConfigGray"/>
        </w:rPr>
        <w:t xml:space="preserve"> policy 10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encryption</w:t>
      </w:r>
      <w:proofErr w:type="gramEnd"/>
      <w:r w:rsidRPr="00411B76">
        <w:rPr>
          <w:rStyle w:val="DevConfigGray"/>
        </w:rPr>
        <w:t xml:space="preserve"> </w:t>
      </w:r>
      <w:proofErr w:type="spellStart"/>
      <w:r w:rsidRPr="00411B76">
        <w:rPr>
          <w:rStyle w:val="DevConfigGray"/>
        </w:rPr>
        <w:t>aes</w:t>
      </w:r>
      <w:proofErr w:type="spellEnd"/>
      <w:r w:rsidR="00427D77">
        <w:rPr>
          <w:rStyle w:val="DevConfigGray"/>
        </w:rPr>
        <w:t xml:space="preserve"> 256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authentication</w:t>
      </w:r>
      <w:proofErr w:type="gramEnd"/>
      <w:r w:rsidRPr="00411B76">
        <w:rPr>
          <w:rStyle w:val="DevConfigGray"/>
        </w:rPr>
        <w:t xml:space="preserve"> pre-share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group</w:t>
      </w:r>
      <w:proofErr w:type="gramEnd"/>
      <w:r w:rsidRPr="00411B76">
        <w:rPr>
          <w:rStyle w:val="DevConfigGray"/>
        </w:rPr>
        <w:t xml:space="preserve"> </w:t>
      </w:r>
      <w:r w:rsidR="00427D77">
        <w:rPr>
          <w:rStyle w:val="DevConfigGray"/>
        </w:rPr>
        <w:t>5</w:t>
      </w:r>
    </w:p>
    <w:p w:rsidR="00356068" w:rsidRPr="00411B76" w:rsidRDefault="007B02B3" w:rsidP="00356068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exit</w:t>
      </w:r>
      <w:proofErr w:type="gramEnd"/>
    </w:p>
    <w:p w:rsidR="00356068" w:rsidRPr="00411B76" w:rsidRDefault="00356068" w:rsidP="00356068">
      <w:pPr>
        <w:pStyle w:val="DevConfigs"/>
        <w:rPr>
          <w:rStyle w:val="DevConfigGray"/>
        </w:rPr>
      </w:pPr>
      <w:r w:rsidRPr="00861902">
        <w:rPr>
          <w:rStyle w:val="DevConfigGray"/>
          <w:noProof/>
        </w:rPr>
        <w:t>crypto isakmp key vpnpa55 address 10.1.1.2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proofErr w:type="gramStart"/>
      <w:r w:rsidRPr="00411B76">
        <w:rPr>
          <w:rStyle w:val="DevConfigGray"/>
        </w:rPr>
        <w:t>crypto</w:t>
      </w:r>
      <w:proofErr w:type="gramEnd"/>
      <w:r w:rsidRPr="00411B76">
        <w:rPr>
          <w:rStyle w:val="DevConfigGray"/>
        </w:rPr>
        <w:t xml:space="preserve"> </w:t>
      </w:r>
      <w:proofErr w:type="spellStart"/>
      <w:r w:rsidRPr="00411B76">
        <w:rPr>
          <w:rStyle w:val="DevConfigGray"/>
        </w:rPr>
        <w:t>ipsec</w:t>
      </w:r>
      <w:proofErr w:type="spellEnd"/>
      <w:r w:rsidRPr="00411B76">
        <w:rPr>
          <w:rStyle w:val="DevConfigGray"/>
        </w:rPr>
        <w:t xml:space="preserve"> transform-set VPN-SET </w:t>
      </w:r>
      <w:proofErr w:type="spellStart"/>
      <w:r w:rsidRPr="00411B76">
        <w:rPr>
          <w:rStyle w:val="DevConfigGray"/>
        </w:rPr>
        <w:t>esp-</w:t>
      </w:r>
      <w:r w:rsidR="00427D77">
        <w:rPr>
          <w:rStyle w:val="DevConfigGray"/>
        </w:rPr>
        <w:t>a</w:t>
      </w:r>
      <w:r w:rsidRPr="00411B76">
        <w:rPr>
          <w:rStyle w:val="DevConfigGray"/>
        </w:rPr>
        <w:t>es</w:t>
      </w:r>
      <w:proofErr w:type="spellEnd"/>
      <w:r w:rsidRPr="00411B76">
        <w:rPr>
          <w:rStyle w:val="DevConfigGray"/>
        </w:rPr>
        <w:t xml:space="preserve"> </w:t>
      </w:r>
      <w:proofErr w:type="spellStart"/>
      <w:r w:rsidRPr="00411B76">
        <w:rPr>
          <w:rStyle w:val="DevConfigGray"/>
        </w:rPr>
        <w:t>esp-sha-hmac</w:t>
      </w:r>
      <w:proofErr w:type="spellEnd"/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crypto</w:t>
      </w:r>
      <w:proofErr w:type="gramEnd"/>
      <w:r w:rsidRPr="00411B76">
        <w:rPr>
          <w:rStyle w:val="DevConfigGray"/>
        </w:rPr>
        <w:t xml:space="preserve"> map VPN-MAP 10 </w:t>
      </w:r>
      <w:proofErr w:type="spellStart"/>
      <w:r w:rsidRPr="00411B76">
        <w:rPr>
          <w:rStyle w:val="DevConfigGray"/>
        </w:rPr>
        <w:t>ipsec-isakmp</w:t>
      </w:r>
      <w:proofErr w:type="spellEnd"/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description</w:t>
      </w:r>
      <w:proofErr w:type="gramEnd"/>
      <w:r w:rsidRPr="00411B76">
        <w:rPr>
          <w:rStyle w:val="DevConfigGray"/>
        </w:rPr>
        <w:t xml:space="preserve"> VPN connection to R1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set</w:t>
      </w:r>
      <w:proofErr w:type="gramEnd"/>
      <w:r w:rsidRPr="00411B76">
        <w:rPr>
          <w:rStyle w:val="DevConfigGray"/>
        </w:rPr>
        <w:t xml:space="preserve"> peer 10.1.1.2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set</w:t>
      </w:r>
      <w:proofErr w:type="gramEnd"/>
      <w:r w:rsidRPr="00411B76">
        <w:rPr>
          <w:rStyle w:val="DevConfigGray"/>
        </w:rPr>
        <w:t xml:space="preserve"> transform-set VPN-SET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match</w:t>
      </w:r>
      <w:proofErr w:type="gramEnd"/>
      <w:r w:rsidRPr="00411B76">
        <w:rPr>
          <w:rStyle w:val="DevConfigGray"/>
        </w:rPr>
        <w:t xml:space="preserve"> address 110</w:t>
      </w:r>
    </w:p>
    <w:p w:rsidR="00356068" w:rsidRPr="00411B76" w:rsidRDefault="00356068" w:rsidP="00356068">
      <w:pPr>
        <w:pStyle w:val="DevConfigs"/>
        <w:rPr>
          <w:rStyle w:val="DevConfigGray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exit</w:t>
      </w:r>
      <w:proofErr w:type="gramEnd"/>
    </w:p>
    <w:p w:rsidR="00356068" w:rsidRPr="00411B76" w:rsidRDefault="00356068" w:rsidP="00356068">
      <w:pPr>
        <w:pStyle w:val="DevConfigs"/>
        <w:rPr>
          <w:rStyle w:val="DevConfigGray"/>
        </w:rPr>
      </w:pPr>
      <w:proofErr w:type="gramStart"/>
      <w:r w:rsidRPr="00411B76">
        <w:rPr>
          <w:rStyle w:val="DevConfigGray"/>
        </w:rPr>
        <w:t>interface</w:t>
      </w:r>
      <w:proofErr w:type="gramEnd"/>
      <w:r w:rsidRPr="00411B76">
        <w:rPr>
          <w:rStyle w:val="DevConfigGray"/>
        </w:rPr>
        <w:t xml:space="preserve"> S0/0/1</w:t>
      </w:r>
    </w:p>
    <w:p w:rsidR="00356068" w:rsidRPr="00BF76DD" w:rsidRDefault="00356068" w:rsidP="00BF76DD">
      <w:pPr>
        <w:pStyle w:val="DevConfigs"/>
        <w:rPr>
          <w:highlight w:val="lightGray"/>
          <w:shd w:val="clear" w:color="auto" w:fill="BFBFBF"/>
        </w:rPr>
      </w:pPr>
      <w:r w:rsidRPr="00411B76">
        <w:rPr>
          <w:rStyle w:val="DevConfigGray"/>
        </w:rPr>
        <w:t xml:space="preserve"> </w:t>
      </w:r>
      <w:proofErr w:type="gramStart"/>
      <w:r w:rsidRPr="00411B76">
        <w:rPr>
          <w:rStyle w:val="DevConfigGray"/>
        </w:rPr>
        <w:t>crypto</w:t>
      </w:r>
      <w:proofErr w:type="gramEnd"/>
      <w:r w:rsidRPr="00411B76">
        <w:rPr>
          <w:rStyle w:val="DevConfigGray"/>
        </w:rPr>
        <w:t xml:space="preserve"> map VPN-MAP</w:t>
      </w:r>
    </w:p>
    <w:sectPr w:rsidR="00356068" w:rsidRPr="00BF76DD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56D" w:rsidRDefault="006F056D" w:rsidP="0090659A">
      <w:pPr>
        <w:spacing w:after="0" w:line="240" w:lineRule="auto"/>
      </w:pPr>
      <w:r>
        <w:separator/>
      </w:r>
    </w:p>
    <w:p w:rsidR="006F056D" w:rsidRDefault="006F056D"/>
    <w:p w:rsidR="006F056D" w:rsidRDefault="006F056D"/>
    <w:p w:rsidR="006F056D" w:rsidRDefault="006F056D"/>
    <w:p w:rsidR="006F056D" w:rsidRDefault="006F056D"/>
    <w:p w:rsidR="006F056D" w:rsidRDefault="006F056D"/>
    <w:p w:rsidR="006F056D" w:rsidRDefault="006F056D"/>
  </w:endnote>
  <w:endnote w:type="continuationSeparator" w:id="0">
    <w:p w:rsidR="006F056D" w:rsidRDefault="006F056D" w:rsidP="0090659A">
      <w:pPr>
        <w:spacing w:after="0" w:line="240" w:lineRule="auto"/>
      </w:pPr>
      <w:r>
        <w:continuationSeparator/>
      </w:r>
    </w:p>
    <w:p w:rsidR="006F056D" w:rsidRDefault="006F056D"/>
    <w:p w:rsidR="006F056D" w:rsidRDefault="006F056D"/>
    <w:p w:rsidR="006F056D" w:rsidRDefault="006F056D"/>
    <w:p w:rsidR="006F056D" w:rsidRDefault="006F056D"/>
    <w:p w:rsidR="006F056D" w:rsidRDefault="006F056D"/>
    <w:p w:rsidR="006F056D" w:rsidRDefault="006F05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469" w:rsidRPr="00127112" w:rsidRDefault="00120469" w:rsidP="00127112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D6E32">
      <w:rPr>
        <w:noProof/>
      </w:rPr>
      <w:t>2015</w:t>
    </w:r>
    <w:r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D6E3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D6E32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469" w:rsidRPr="0073569B" w:rsidRDefault="00120469" w:rsidP="0073569B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D6E32">
      <w:rPr>
        <w:noProof/>
      </w:rPr>
      <w:t>2015</w:t>
    </w:r>
    <w:r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D6E3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D6E3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56D" w:rsidRDefault="006F056D" w:rsidP="0090659A">
      <w:pPr>
        <w:spacing w:after="0" w:line="240" w:lineRule="auto"/>
      </w:pPr>
      <w:r>
        <w:separator/>
      </w:r>
    </w:p>
    <w:p w:rsidR="006F056D" w:rsidRDefault="006F056D"/>
    <w:p w:rsidR="006F056D" w:rsidRDefault="006F056D"/>
    <w:p w:rsidR="006F056D" w:rsidRDefault="006F056D"/>
    <w:p w:rsidR="006F056D" w:rsidRDefault="006F056D"/>
    <w:p w:rsidR="006F056D" w:rsidRDefault="006F056D"/>
    <w:p w:rsidR="006F056D" w:rsidRDefault="006F056D"/>
  </w:footnote>
  <w:footnote w:type="continuationSeparator" w:id="0">
    <w:p w:rsidR="006F056D" w:rsidRDefault="006F056D" w:rsidP="0090659A">
      <w:pPr>
        <w:spacing w:after="0" w:line="240" w:lineRule="auto"/>
      </w:pPr>
      <w:r>
        <w:continuationSeparator/>
      </w:r>
    </w:p>
    <w:p w:rsidR="006F056D" w:rsidRDefault="006F056D"/>
    <w:p w:rsidR="006F056D" w:rsidRDefault="006F056D"/>
    <w:p w:rsidR="006F056D" w:rsidRDefault="006F056D"/>
    <w:p w:rsidR="006F056D" w:rsidRDefault="006F056D"/>
    <w:p w:rsidR="006F056D" w:rsidRDefault="006F056D"/>
    <w:p w:rsidR="006F056D" w:rsidRDefault="006F05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469" w:rsidRDefault="00120469" w:rsidP="00127112">
    <w:pPr>
      <w:pStyle w:val="PageHead"/>
    </w:pPr>
    <w:r>
      <w:t>Packet Tracer -</w:t>
    </w:r>
    <w:r w:rsidRPr="00FD4A68">
      <w:t xml:space="preserve"> </w:t>
    </w:r>
    <w:r>
      <w:t>Configure and V</w:t>
    </w:r>
    <w:r w:rsidRPr="00AA0D5F">
      <w:t xml:space="preserve">erify a </w:t>
    </w:r>
    <w:r>
      <w:t>Site-to-Site IPsec VPN U</w:t>
    </w:r>
    <w:r w:rsidRPr="00AA0D5F">
      <w:t>sing CLI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469" w:rsidRDefault="00120469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20469" w:rsidRDefault="001204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BBD5D1E"/>
    <w:multiLevelType w:val="hybridMultilevel"/>
    <w:tmpl w:val="CE728AA0"/>
    <w:lvl w:ilvl="0" w:tplc="C23E7B46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96360"/>
    <w:multiLevelType w:val="multilevel"/>
    <w:tmpl w:val="45367392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716D8E"/>
    <w:multiLevelType w:val="hybridMultilevel"/>
    <w:tmpl w:val="6F08092A"/>
    <w:lvl w:ilvl="0" w:tplc="F176BBE0">
      <w:start w:val="1"/>
      <w:numFmt w:val="none"/>
      <w:lvlText w:val="Note:"/>
      <w:lvlJc w:val="left"/>
      <w:pPr>
        <w:tabs>
          <w:tab w:val="num" w:pos="1332"/>
        </w:tabs>
        <w:ind w:left="18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29F570C"/>
    <w:multiLevelType w:val="hybridMultilevel"/>
    <w:tmpl w:val="F23A355A"/>
    <w:lvl w:ilvl="0" w:tplc="36581B5A">
      <w:start w:val="1"/>
      <w:numFmt w:val="decimal"/>
      <w:lvlText w:val="Task %1: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334A77"/>
    <w:multiLevelType w:val="hybridMultilevel"/>
    <w:tmpl w:val="F0B28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 w:numId="1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3tzS1NDE3MTc1tjBQ0lEKTi0uzszPAykwqwUAVTQMAywAAAA="/>
    <w:docVar w:name="__grammarly61__i" w:val="H4sIAAAAAAAEAKtWckksSQxILCpxzi/NK1GyMqwFAAEhoTITAAAA"/>
    <w:docVar w:name="__grammarly61_1" w:val="H4sIAAAAAAAEAKtWcslPLs1NzSvxTFGyUkpLNTROTks11rUwTzTXNTFPMdJNMk0z1jUyMzYzMUtJNjY1MFHSUQpOLS7OzM8DaTGqBQDytZMcQwAAAA=="/>
  </w:docVars>
  <w:rsids>
    <w:rsidRoot w:val="003A5D1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20A7"/>
    <w:rsid w:val="00067A67"/>
    <w:rsid w:val="000769CF"/>
    <w:rsid w:val="00080186"/>
    <w:rsid w:val="000815D8"/>
    <w:rsid w:val="00084C99"/>
    <w:rsid w:val="00085CC6"/>
    <w:rsid w:val="00090C07"/>
    <w:rsid w:val="00091273"/>
    <w:rsid w:val="0009147A"/>
    <w:rsid w:val="00091E8D"/>
    <w:rsid w:val="0009378D"/>
    <w:rsid w:val="00097163"/>
    <w:rsid w:val="000A22C8"/>
    <w:rsid w:val="000B2344"/>
    <w:rsid w:val="000B7DE5"/>
    <w:rsid w:val="000C2118"/>
    <w:rsid w:val="000C21E0"/>
    <w:rsid w:val="000C6E6E"/>
    <w:rsid w:val="000D55B4"/>
    <w:rsid w:val="000E65F0"/>
    <w:rsid w:val="000F072C"/>
    <w:rsid w:val="000F6743"/>
    <w:rsid w:val="001006C2"/>
    <w:rsid w:val="00101BE8"/>
    <w:rsid w:val="00107B2B"/>
    <w:rsid w:val="00112AC5"/>
    <w:rsid w:val="001133DD"/>
    <w:rsid w:val="00120469"/>
    <w:rsid w:val="00120CBE"/>
    <w:rsid w:val="00121BAE"/>
    <w:rsid w:val="001261C4"/>
    <w:rsid w:val="00127112"/>
    <w:rsid w:val="001314FB"/>
    <w:rsid w:val="001366EC"/>
    <w:rsid w:val="00140D8E"/>
    <w:rsid w:val="001415DC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97AA7"/>
    <w:rsid w:val="001A0312"/>
    <w:rsid w:val="001A0588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35"/>
    <w:rsid w:val="00231DCA"/>
    <w:rsid w:val="00242E3A"/>
    <w:rsid w:val="002506CF"/>
    <w:rsid w:val="0025107F"/>
    <w:rsid w:val="00260CD4"/>
    <w:rsid w:val="002639D8"/>
    <w:rsid w:val="00265F77"/>
    <w:rsid w:val="00266C83"/>
    <w:rsid w:val="002676D9"/>
    <w:rsid w:val="002768DC"/>
    <w:rsid w:val="00276EF9"/>
    <w:rsid w:val="00294C8F"/>
    <w:rsid w:val="002A6C56"/>
    <w:rsid w:val="002B6B25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068"/>
    <w:rsid w:val="003569D7"/>
    <w:rsid w:val="003608AC"/>
    <w:rsid w:val="00361CBA"/>
    <w:rsid w:val="00362973"/>
    <w:rsid w:val="00363A23"/>
    <w:rsid w:val="0036465A"/>
    <w:rsid w:val="003659DA"/>
    <w:rsid w:val="00371E62"/>
    <w:rsid w:val="00390C38"/>
    <w:rsid w:val="00392748"/>
    <w:rsid w:val="00392C65"/>
    <w:rsid w:val="00392ED5"/>
    <w:rsid w:val="003952FB"/>
    <w:rsid w:val="003A19DC"/>
    <w:rsid w:val="003A1B45"/>
    <w:rsid w:val="003A220C"/>
    <w:rsid w:val="003A2913"/>
    <w:rsid w:val="003A5D1D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0E27"/>
    <w:rsid w:val="003F18D1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7D77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7866"/>
    <w:rsid w:val="004936C2"/>
    <w:rsid w:val="0049379C"/>
    <w:rsid w:val="00494165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0687B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424CB"/>
    <w:rsid w:val="005510BA"/>
    <w:rsid w:val="005538C8"/>
    <w:rsid w:val="00554B4E"/>
    <w:rsid w:val="00555732"/>
    <w:rsid w:val="00556C02"/>
    <w:rsid w:val="00561BB2"/>
    <w:rsid w:val="0056277D"/>
    <w:rsid w:val="00563249"/>
    <w:rsid w:val="00570A65"/>
    <w:rsid w:val="005762B1"/>
    <w:rsid w:val="00580456"/>
    <w:rsid w:val="00580E73"/>
    <w:rsid w:val="00586845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36C28"/>
    <w:rsid w:val="0063743D"/>
    <w:rsid w:val="006428E5"/>
    <w:rsid w:val="00644958"/>
    <w:rsid w:val="0064675E"/>
    <w:rsid w:val="00672919"/>
    <w:rsid w:val="00686587"/>
    <w:rsid w:val="006904CF"/>
    <w:rsid w:val="00695EE2"/>
    <w:rsid w:val="0069660B"/>
    <w:rsid w:val="006A0938"/>
    <w:rsid w:val="006A1B33"/>
    <w:rsid w:val="006A3FD4"/>
    <w:rsid w:val="006A48F1"/>
    <w:rsid w:val="006A71A3"/>
    <w:rsid w:val="006B03F2"/>
    <w:rsid w:val="006B14C1"/>
    <w:rsid w:val="006B1639"/>
    <w:rsid w:val="006B4DF2"/>
    <w:rsid w:val="006B5CA7"/>
    <w:rsid w:val="006B5E89"/>
    <w:rsid w:val="006C19B2"/>
    <w:rsid w:val="006C30A0"/>
    <w:rsid w:val="006C35FF"/>
    <w:rsid w:val="006C57F2"/>
    <w:rsid w:val="006C5949"/>
    <w:rsid w:val="006C6832"/>
    <w:rsid w:val="006C7038"/>
    <w:rsid w:val="006D1370"/>
    <w:rsid w:val="006D2C28"/>
    <w:rsid w:val="006D3FC1"/>
    <w:rsid w:val="006D7590"/>
    <w:rsid w:val="006E372B"/>
    <w:rsid w:val="006E5FE9"/>
    <w:rsid w:val="006E6581"/>
    <w:rsid w:val="006E71DF"/>
    <w:rsid w:val="006F056D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3569B"/>
    <w:rsid w:val="007436BF"/>
    <w:rsid w:val="007443E9"/>
    <w:rsid w:val="00745DCE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3DF3"/>
    <w:rsid w:val="007B02B3"/>
    <w:rsid w:val="007B0C9D"/>
    <w:rsid w:val="007B5522"/>
    <w:rsid w:val="007C0EE0"/>
    <w:rsid w:val="007C1B71"/>
    <w:rsid w:val="007C2FBB"/>
    <w:rsid w:val="007C7164"/>
    <w:rsid w:val="007D1984"/>
    <w:rsid w:val="007D2AFE"/>
    <w:rsid w:val="007E2516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56B1"/>
    <w:rsid w:val="00827A65"/>
    <w:rsid w:val="00830473"/>
    <w:rsid w:val="008313F3"/>
    <w:rsid w:val="00836320"/>
    <w:rsid w:val="00837922"/>
    <w:rsid w:val="008402F2"/>
    <w:rsid w:val="008405BB"/>
    <w:rsid w:val="00846494"/>
    <w:rsid w:val="00847B20"/>
    <w:rsid w:val="008509D3"/>
    <w:rsid w:val="00851F79"/>
    <w:rsid w:val="00853418"/>
    <w:rsid w:val="008557D2"/>
    <w:rsid w:val="00857CF6"/>
    <w:rsid w:val="008610ED"/>
    <w:rsid w:val="00861902"/>
    <w:rsid w:val="00861C6A"/>
    <w:rsid w:val="00865199"/>
    <w:rsid w:val="00865DAA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68C3"/>
    <w:rsid w:val="008B06D4"/>
    <w:rsid w:val="008B4F20"/>
    <w:rsid w:val="008B7FFD"/>
    <w:rsid w:val="008C2541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264D"/>
    <w:rsid w:val="00963E34"/>
    <w:rsid w:val="00964DFA"/>
    <w:rsid w:val="009712DE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139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1D29"/>
    <w:rsid w:val="00A7362F"/>
    <w:rsid w:val="00A73EBA"/>
    <w:rsid w:val="00A74BF1"/>
    <w:rsid w:val="00A754B4"/>
    <w:rsid w:val="00A80090"/>
    <w:rsid w:val="00A807C1"/>
    <w:rsid w:val="00A82658"/>
    <w:rsid w:val="00A83374"/>
    <w:rsid w:val="00A96172"/>
    <w:rsid w:val="00A97C5F"/>
    <w:rsid w:val="00AB0D6A"/>
    <w:rsid w:val="00AB2B91"/>
    <w:rsid w:val="00AB3D30"/>
    <w:rsid w:val="00AB43B3"/>
    <w:rsid w:val="00AB49B9"/>
    <w:rsid w:val="00AB501D"/>
    <w:rsid w:val="00AB758A"/>
    <w:rsid w:val="00AC027E"/>
    <w:rsid w:val="00AC1E7E"/>
    <w:rsid w:val="00AC507D"/>
    <w:rsid w:val="00AC66E4"/>
    <w:rsid w:val="00AC7B4D"/>
    <w:rsid w:val="00AD04F2"/>
    <w:rsid w:val="00AD4578"/>
    <w:rsid w:val="00AD68E9"/>
    <w:rsid w:val="00AE411F"/>
    <w:rsid w:val="00AE56C0"/>
    <w:rsid w:val="00B00914"/>
    <w:rsid w:val="00B02A8E"/>
    <w:rsid w:val="00B052EE"/>
    <w:rsid w:val="00B055F8"/>
    <w:rsid w:val="00B1081F"/>
    <w:rsid w:val="00B2496B"/>
    <w:rsid w:val="00B25C49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34D"/>
    <w:rsid w:val="00B7675A"/>
    <w:rsid w:val="00B81898"/>
    <w:rsid w:val="00B82DED"/>
    <w:rsid w:val="00B8503E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5F69"/>
    <w:rsid w:val="00BD6D76"/>
    <w:rsid w:val="00BE56B3"/>
    <w:rsid w:val="00BE676D"/>
    <w:rsid w:val="00BF04E8"/>
    <w:rsid w:val="00BF16BF"/>
    <w:rsid w:val="00BF1AA7"/>
    <w:rsid w:val="00BF2137"/>
    <w:rsid w:val="00BF4D1F"/>
    <w:rsid w:val="00BF76BE"/>
    <w:rsid w:val="00BF76DD"/>
    <w:rsid w:val="00C02A73"/>
    <w:rsid w:val="00C063D2"/>
    <w:rsid w:val="00C07FD9"/>
    <w:rsid w:val="00C10955"/>
    <w:rsid w:val="00C11C4D"/>
    <w:rsid w:val="00C17060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648A"/>
    <w:rsid w:val="00CA73D5"/>
    <w:rsid w:val="00CB5068"/>
    <w:rsid w:val="00CC1C87"/>
    <w:rsid w:val="00CC3000"/>
    <w:rsid w:val="00CC340C"/>
    <w:rsid w:val="00CC4859"/>
    <w:rsid w:val="00CC7A35"/>
    <w:rsid w:val="00CD072A"/>
    <w:rsid w:val="00CD686E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03080"/>
    <w:rsid w:val="00D139C8"/>
    <w:rsid w:val="00D141AC"/>
    <w:rsid w:val="00D17F81"/>
    <w:rsid w:val="00D23503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81FCE"/>
    <w:rsid w:val="00D84BDA"/>
    <w:rsid w:val="00D866B7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44E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457E"/>
    <w:rsid w:val="00DE5083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298A"/>
    <w:rsid w:val="00E53F99"/>
    <w:rsid w:val="00E56510"/>
    <w:rsid w:val="00E62EA8"/>
    <w:rsid w:val="00E67A6E"/>
    <w:rsid w:val="00E71B43"/>
    <w:rsid w:val="00E81612"/>
    <w:rsid w:val="00E87D18"/>
    <w:rsid w:val="00E87D62"/>
    <w:rsid w:val="00E94E97"/>
    <w:rsid w:val="00E97333"/>
    <w:rsid w:val="00EA486E"/>
    <w:rsid w:val="00EA4FA3"/>
    <w:rsid w:val="00EA6BD9"/>
    <w:rsid w:val="00EB001B"/>
    <w:rsid w:val="00EB3082"/>
    <w:rsid w:val="00EB56A3"/>
    <w:rsid w:val="00EB6C33"/>
    <w:rsid w:val="00ED6019"/>
    <w:rsid w:val="00ED7830"/>
    <w:rsid w:val="00EE3909"/>
    <w:rsid w:val="00EF4205"/>
    <w:rsid w:val="00EF5939"/>
    <w:rsid w:val="00EF6CC7"/>
    <w:rsid w:val="00F01714"/>
    <w:rsid w:val="00F0258F"/>
    <w:rsid w:val="00F02D06"/>
    <w:rsid w:val="00F056E5"/>
    <w:rsid w:val="00F06A4B"/>
    <w:rsid w:val="00F06FDD"/>
    <w:rsid w:val="00F10819"/>
    <w:rsid w:val="00F11219"/>
    <w:rsid w:val="00F13D16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63BFF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6862"/>
    <w:rsid w:val="00FD33AB"/>
    <w:rsid w:val="00FD4724"/>
    <w:rsid w:val="00FD4A68"/>
    <w:rsid w:val="00FD68ED"/>
    <w:rsid w:val="00FD6E32"/>
    <w:rsid w:val="00FE2824"/>
    <w:rsid w:val="00FE2EE7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C340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CC340C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semiHidden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CC340C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CC340C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CC340C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CC340C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D866B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C340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CC340C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semiHidden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CC340C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CC340C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CC340C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CC340C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D866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Unicon\Curriculum_Templates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6C852-F0DB-40CC-A16D-E2180C206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15</TotalTime>
  <Pages>6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Ron Shaw</cp:lastModifiedBy>
  <cp:revision>4</cp:revision>
  <cp:lastPrinted>2014-07-07T14:40:00Z</cp:lastPrinted>
  <dcterms:created xsi:type="dcterms:W3CDTF">2015-04-21T00:13:00Z</dcterms:created>
  <dcterms:modified xsi:type="dcterms:W3CDTF">2015-06-09T22:14:00Z</dcterms:modified>
</cp:coreProperties>
</file>